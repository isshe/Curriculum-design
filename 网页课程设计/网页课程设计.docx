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2940" w:leftChars="0" w:firstLine="420" w:firstLineChars="0"/>
        <w:rPr>
          <w:sz w:val="40"/>
          <w:szCs w:val="40"/>
        </w:rPr>
      </w:pPr>
      <w:r>
        <w:rPr>
          <w:sz w:val="40"/>
          <w:szCs w:val="40"/>
        </w:rPr>
        <w:t>网页课程设计</w:t>
      </w:r>
    </w:p>
    <w:p>
      <w:pPr>
        <w:ind w:left="2100" w:leftChars="0" w:firstLine="420" w:firstLineChars="0"/>
      </w:pPr>
    </w:p>
    <w:p/>
    <w:p/>
    <w:p/>
    <w:p/>
    <w:p/>
    <w:p/>
    <w:p/>
    <w:p/>
    <w:p/>
    <w:p/>
    <w:p/>
    <w:p/>
    <w:p/>
    <w:p/>
    <w:p/>
    <w:p/>
    <w:p/>
    <w:p/>
    <w:p/>
    <w:p/>
    <w:p>
      <w:pPr>
        <w:ind w:left="29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姓名: 何树深</w:t>
      </w:r>
    </w:p>
    <w:p>
      <w:pPr>
        <w:ind w:left="29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班级: 13网络2班</w:t>
      </w:r>
    </w:p>
    <w:p>
      <w:pPr>
        <w:ind w:left="2940" w:leftChars="0" w:firstLine="420" w:firstLineChars="0"/>
        <w:rPr>
          <w:sz w:val="28"/>
          <w:szCs w:val="28"/>
        </w:rPr>
      </w:pPr>
    </w:p>
    <w:p>
      <w:pPr>
        <w:ind w:left="2940" w:leftChars="0" w:firstLine="420" w:firstLineChars="0"/>
        <w:rPr>
          <w:sz w:val="28"/>
          <w:szCs w:val="28"/>
        </w:rPr>
      </w:pPr>
    </w:p>
    <w:p>
      <w:pPr>
        <w:ind w:left="2940" w:leftChars="0" w:firstLine="420" w:firstLineChars="0"/>
        <w:rPr>
          <w:sz w:val="28"/>
          <w:szCs w:val="28"/>
        </w:rPr>
      </w:pPr>
    </w:p>
    <w:p>
      <w:pPr>
        <w:ind w:left="2940" w:leftChars="0" w:firstLine="420" w:firstLineChars="0"/>
        <w:rPr>
          <w:sz w:val="28"/>
          <w:szCs w:val="28"/>
        </w:rPr>
      </w:pPr>
    </w:p>
    <w:p>
      <w:pPr>
        <w:ind w:left="2940" w:leftChars="0" w:firstLine="420" w:firstLineChars="0"/>
        <w:rPr>
          <w:sz w:val="28"/>
          <w:szCs w:val="28"/>
        </w:rPr>
      </w:pPr>
    </w:p>
    <w:p>
      <w:pPr>
        <w:ind w:left="2940" w:leftChars="0" w:firstLine="420" w:firstLineChars="0"/>
        <w:rPr>
          <w:sz w:val="28"/>
          <w:szCs w:val="28"/>
        </w:rPr>
      </w:pPr>
    </w:p>
    <w:p>
      <w:pPr>
        <w:ind w:left="2940" w:leftChars="0" w:firstLine="420" w:firstLineChars="0"/>
        <w:rPr>
          <w:sz w:val="28"/>
          <w:szCs w:val="28"/>
        </w:rPr>
      </w:pPr>
    </w:p>
    <w:p>
      <w:pPr>
        <w:ind w:left="2940" w:leftChars="0" w:firstLine="420" w:firstLineChars="0"/>
        <w:rPr>
          <w:sz w:val="28"/>
          <w:szCs w:val="28"/>
        </w:rPr>
      </w:pPr>
    </w:p>
    <w:p>
      <w:pPr>
        <w:ind w:left="2940" w:leftChars="0" w:firstLine="420" w:firstLineChars="0"/>
        <w:rPr>
          <w:sz w:val="28"/>
          <w:szCs w:val="28"/>
        </w:rPr>
      </w:pPr>
    </w:p>
    <w:p>
      <w:pPr>
        <w:pStyle w:val="2"/>
        <w:ind w:left="3360" w:leftChars="0" w:firstLine="420" w:firstLineChars="0"/>
      </w:pPr>
      <w:r>
        <w:br w:type="page"/>
      </w:r>
      <w:bookmarkStart w:id="0" w:name="_Toc1778315015"/>
      <w:r>
        <w:t>目录</w:t>
      </w:r>
      <w:bookmarkEnd w:id="0"/>
    </w:p>
    <w:p>
      <w:pPr>
        <w:pStyle w:val="2"/>
        <w:ind w:left="3360" w:leftChars="0" w:firstLine="420" w:firstLineChars="0"/>
      </w:pPr>
    </w:p>
    <w:p>
      <w:pPr>
        <w:pStyle w:val="13"/>
        <w:tabs>
          <w:tab w:val="right" w:leader="dot" w:pos="8653"/>
        </w:tabs>
        <w:rPr>
          <w:rFonts w:ascii="Arial" w:hAnsi="Arial" w:eastAsia="SimSun" w:cs="Times New Roman"/>
          <w:kern w:val="44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HYPERLINK \l _Toc1778315015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>目录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ab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PAGEREF _Toc1778315015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>2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653"/>
        </w:tabs>
        <w:rPr>
          <w:rFonts w:ascii="Arial" w:hAnsi="Arial" w:eastAsia="SimSun" w:cs="Times New Roman"/>
          <w:kern w:val="44"/>
          <w:szCs w:val="24"/>
          <w:lang w:val="en-US" w:eastAsia="zh-CN" w:bidi="ar-SA"/>
        </w:rPr>
      </w:pP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HYPERLINK \l _Toc1593117005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 xml:space="preserve">1. </w:t>
      </w:r>
      <w:r>
        <w:rPr>
          <w:rFonts w:hint="eastAsia" w:ascii="Arial" w:hAnsi="Arial" w:eastAsia="SimSun" w:cs="Times New Roman"/>
          <w:kern w:val="44"/>
          <w:szCs w:val="24"/>
          <w:lang w:val="en-US" w:eastAsia="zh-CN" w:bidi="ar-SA"/>
        </w:rPr>
        <w:t>实验环境：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ab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PAGEREF _Toc1593117005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>3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653"/>
        </w:tabs>
        <w:rPr>
          <w:rFonts w:ascii="Arial" w:hAnsi="Arial" w:eastAsia="SimSun" w:cs="Times New Roman"/>
          <w:kern w:val="44"/>
          <w:szCs w:val="24"/>
          <w:lang w:val="en-US" w:eastAsia="zh-CN" w:bidi="ar-SA"/>
        </w:rPr>
      </w:pP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HYPERLINK \l _Toc1533873187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>2.实现功能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ab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PAGEREF _Toc1533873187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>3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653"/>
        </w:tabs>
        <w:rPr>
          <w:rFonts w:ascii="Arial" w:hAnsi="Arial" w:eastAsia="SimSun" w:cs="Times New Roman"/>
          <w:kern w:val="44"/>
          <w:szCs w:val="24"/>
          <w:lang w:val="en-US" w:eastAsia="zh-CN" w:bidi="ar-SA"/>
        </w:rPr>
      </w:pP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HYPERLINK \l _Toc871961987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>3.应用技术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ab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PAGEREF _Toc871961987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>3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653"/>
        </w:tabs>
        <w:rPr>
          <w:rFonts w:ascii="Arial" w:hAnsi="Arial" w:eastAsia="SimSun" w:cs="Times New Roman"/>
          <w:kern w:val="44"/>
          <w:szCs w:val="24"/>
          <w:lang w:val="en-US" w:eastAsia="zh-CN" w:bidi="ar-SA"/>
        </w:rPr>
      </w:pP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HYPERLINK \l _Toc1162785846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>4.源码目录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ab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PAGEREF _Toc1162785846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>4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653"/>
        </w:tabs>
        <w:rPr>
          <w:rFonts w:ascii="Arial" w:hAnsi="Arial" w:eastAsia="SimSun" w:cs="Times New Roman"/>
          <w:kern w:val="44"/>
          <w:szCs w:val="24"/>
          <w:lang w:val="en-US" w:eastAsia="zh-CN" w:bidi="ar-SA"/>
        </w:rPr>
      </w:pP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HYPERLINK \l _Toc1066259636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>5. 源码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ab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PAGEREF _Toc1066259636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>5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653"/>
        </w:tabs>
        <w:rPr>
          <w:rFonts w:ascii="Arial" w:hAnsi="Arial" w:eastAsia="SimSun" w:cs="Times New Roman"/>
          <w:kern w:val="44"/>
          <w:szCs w:val="24"/>
          <w:lang w:val="en-US" w:eastAsia="zh-CN" w:bidi="ar-SA"/>
        </w:rPr>
      </w:pP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HYPERLINK \l _Toc554985921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>5.1 index.html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ab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PAGEREF _Toc554985921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>5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653"/>
        </w:tabs>
        <w:rPr>
          <w:rFonts w:ascii="Arial" w:hAnsi="Arial" w:eastAsia="SimSun" w:cs="Times New Roman"/>
          <w:kern w:val="44"/>
          <w:szCs w:val="24"/>
          <w:lang w:val="en-US" w:eastAsia="zh-CN" w:bidi="ar-SA"/>
        </w:rPr>
      </w:pP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HYPERLINK \l _Toc818600212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>5.2 about.html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ab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PAGEREF _Toc818600212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>9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653"/>
        </w:tabs>
        <w:rPr>
          <w:rFonts w:ascii="Arial" w:hAnsi="Arial" w:eastAsia="SimSun" w:cs="Times New Roman"/>
          <w:kern w:val="44"/>
          <w:szCs w:val="24"/>
          <w:lang w:val="en-US" w:eastAsia="zh-CN" w:bidi="ar-SA"/>
        </w:rPr>
      </w:pP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HYPERLINK \l _Toc1574675995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="Arial" w:hAnsi="Arial" w:eastAsia="SimSun" w:cs="Times New Roman"/>
          <w:kern w:val="44"/>
          <w:szCs w:val="24"/>
          <w:lang w:val="en-US" w:eastAsia="zh-CN" w:bidi="ar-SA"/>
        </w:rPr>
        <w:t>5.3 blog.html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ab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PAGEREF _Toc1574675995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>13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653"/>
        </w:tabs>
        <w:rPr>
          <w:rFonts w:ascii="Arial" w:hAnsi="Arial" w:eastAsia="SimSun" w:cs="Times New Roman"/>
          <w:kern w:val="44"/>
          <w:szCs w:val="24"/>
          <w:lang w:val="en-US" w:eastAsia="zh-CN" w:bidi="ar-SA"/>
        </w:rPr>
      </w:pP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HYPERLINK \l _Toc2106238993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>5.4 details.html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ab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PAGEREF _Toc2106238993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>17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653"/>
        </w:tabs>
        <w:rPr>
          <w:rFonts w:ascii="Arial" w:hAnsi="Arial" w:eastAsia="SimSun" w:cs="Times New Roman"/>
          <w:kern w:val="44"/>
          <w:szCs w:val="24"/>
          <w:lang w:val="en-US" w:eastAsia="zh-CN" w:bidi="ar-SA"/>
        </w:rPr>
      </w:pP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HYPERLINK \l _Toc1274546591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>6.截图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ab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PAGEREF _Toc1274546591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>22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653"/>
        </w:tabs>
        <w:rPr>
          <w:rFonts w:ascii="Arial" w:hAnsi="Arial" w:eastAsia="SimSun" w:cs="Times New Roman"/>
          <w:kern w:val="44"/>
          <w:szCs w:val="24"/>
          <w:lang w:val="en-US" w:eastAsia="zh-CN" w:bidi="ar-SA"/>
        </w:rPr>
      </w:pP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HYPERLINK \l _Toc479274755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>6.1 home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ab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PAGEREF _Toc479274755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>22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653"/>
        </w:tabs>
        <w:rPr>
          <w:rFonts w:ascii="Arial" w:hAnsi="Arial" w:eastAsia="SimSun" w:cs="Times New Roman"/>
          <w:kern w:val="44"/>
          <w:szCs w:val="24"/>
          <w:lang w:val="en-US" w:eastAsia="zh-CN" w:bidi="ar-SA"/>
        </w:rPr>
      </w:pP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HYPERLINK \l _Toc1176431193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>6.2 about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ab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PAGEREF _Toc1176431193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>23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653"/>
        </w:tabs>
        <w:rPr>
          <w:rFonts w:ascii="Arial" w:hAnsi="Arial" w:eastAsia="SimSun" w:cs="Times New Roman"/>
          <w:kern w:val="44"/>
          <w:szCs w:val="24"/>
          <w:lang w:val="en-US" w:eastAsia="zh-CN" w:bidi="ar-SA"/>
        </w:rPr>
      </w:pP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HYPERLINK \l _Toc979538408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>6.3 blog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ab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PAGEREF _Toc979538408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>24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653"/>
        </w:tabs>
        <w:rPr>
          <w:rFonts w:ascii="Arial" w:hAnsi="Arial" w:eastAsia="SimSun" w:cs="Times New Roman"/>
          <w:kern w:val="44"/>
          <w:szCs w:val="24"/>
          <w:lang w:val="en-US" w:eastAsia="zh-CN" w:bidi="ar-SA"/>
        </w:rPr>
      </w:pP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HYPERLINK \l _Toc1236441210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>6.4 login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ab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PAGEREF _Toc1236441210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>24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653"/>
        </w:tabs>
        <w:rPr>
          <w:rFonts w:ascii="Arial" w:hAnsi="Arial" w:eastAsia="SimSun" w:cs="Times New Roman"/>
          <w:kern w:val="44"/>
          <w:szCs w:val="24"/>
          <w:lang w:val="en-US" w:eastAsia="zh-CN" w:bidi="ar-SA"/>
        </w:rPr>
      </w:pP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HYPERLINK \l _Toc1140094501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>6.4 details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ab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PAGEREF _Toc1140094501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>25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653"/>
        </w:tabs>
        <w:rPr>
          <w:rFonts w:ascii="Arial" w:hAnsi="Arial" w:eastAsia="SimSun" w:cs="Times New Roman"/>
          <w:kern w:val="44"/>
          <w:szCs w:val="24"/>
          <w:lang w:val="en-US" w:eastAsia="zh-CN" w:bidi="ar-SA"/>
        </w:rPr>
      </w:pP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HYPERLINK \l _Toc366155740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>6.5 singup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ab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instrText xml:space="preserve"> PAGEREF _Toc366155740 </w:instrTex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t>25</w:t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2"/>
      </w:pPr>
      <w:r>
        <w:rPr>
          <w:rFonts w:ascii="Arial" w:hAnsi="Arial" w:eastAsia="SimSun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2"/>
      </w:pPr>
      <w:bookmarkStart w:id="17" w:name="_GoBack"/>
      <w:bookmarkEnd w:id="17"/>
      <w:r>
        <w:br w:type="page"/>
      </w:r>
      <w:bookmarkStart w:id="1" w:name="_Toc1593117005"/>
      <w:r>
        <w:t xml:space="preserve">1. </w:t>
      </w:r>
      <w:r>
        <w:rPr>
          <w:rFonts w:hint="eastAsia"/>
        </w:rPr>
        <w:t>实验环境：</w:t>
      </w:r>
      <w:bookmarkEnd w:id="1"/>
    </w:p>
    <w:p>
      <w:pPr>
        <w:rPr>
          <w:sz w:val="28"/>
        </w:rPr>
      </w:pPr>
      <w:r>
        <w:rPr>
          <w:rFonts w:hint="eastAsia"/>
          <w:sz w:val="28"/>
        </w:rPr>
        <w:t>1、硬件环境：个人机，CPU主频：</w:t>
      </w:r>
      <w:r>
        <w:rPr>
          <w:rFonts w:hint="eastAsia"/>
          <w:sz w:val="28"/>
          <w:lang w:val="en-US" w:eastAsia="zh-CN"/>
        </w:rPr>
        <w:t>3.1GHz</w:t>
      </w:r>
      <w:r>
        <w:rPr>
          <w:rFonts w:hint="eastAsia"/>
          <w:sz w:val="28"/>
        </w:rPr>
        <w:t xml:space="preserve">             内存：</w:t>
      </w:r>
      <w:r>
        <w:rPr>
          <w:rFonts w:hint="eastAsia"/>
          <w:sz w:val="28"/>
          <w:lang w:val="en-US" w:eastAsia="zh-CN"/>
        </w:rPr>
        <w:t>8G</w:t>
      </w:r>
    </w:p>
    <w:p>
      <w:pPr>
        <w:rPr>
          <w:sz w:val="28"/>
        </w:rPr>
      </w:pPr>
      <w:r>
        <w:rPr>
          <w:rFonts w:hint="eastAsia"/>
          <w:sz w:val="28"/>
        </w:rPr>
        <w:t>2、软件环境：操作系统：</w:t>
      </w:r>
      <w:r>
        <w:rPr>
          <w:rFonts w:hint="eastAsia"/>
          <w:sz w:val="28"/>
          <w:lang w:val="en-US" w:eastAsia="zh-CN"/>
        </w:rPr>
        <w:t>ubuntu</w:t>
      </w:r>
    </w:p>
    <w:p>
      <w:pPr>
        <w:ind w:left="1979" w:leftChars="857" w:hanging="179" w:hangingChars="64"/>
        <w:rPr>
          <w:rFonts w:hint="eastAsia"/>
          <w:sz w:val="28"/>
        </w:rPr>
      </w:pPr>
      <w:r>
        <w:rPr>
          <w:rFonts w:hint="eastAsia"/>
          <w:sz w:val="28"/>
        </w:rPr>
        <w:t>编程语言：</w:t>
      </w:r>
      <w:r>
        <w:rPr>
          <w:rFonts w:hint="default"/>
          <w:sz w:val="28"/>
        </w:rPr>
        <w:t>css, javascript, html</w:t>
      </w:r>
    </w:p>
    <w:p>
      <w:pPr>
        <w:pStyle w:val="2"/>
      </w:pPr>
    </w:p>
    <w:p>
      <w:pPr>
        <w:pStyle w:val="2"/>
      </w:pPr>
    </w:p>
    <w:p>
      <w:pPr>
        <w:pStyle w:val="2"/>
      </w:pPr>
      <w:bookmarkStart w:id="2" w:name="_Toc1533873187"/>
      <w:r>
        <w:t>2.实现功能</w:t>
      </w:r>
      <w:bookmarkEnd w:id="2"/>
    </w:p>
    <w:p>
      <w:pPr>
        <w:rPr>
          <w:sz w:val="28"/>
          <w:szCs w:val="28"/>
        </w:rPr>
      </w:pPr>
      <w:r>
        <w:rPr>
          <w:sz w:val="28"/>
          <w:szCs w:val="28"/>
        </w:rPr>
        <w:t>实现的是小型公司的主页.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主要功能: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注册, 登陆, 页面跳转等.</w:t>
      </w:r>
    </w:p>
    <w:p>
      <w:pPr>
        <w:rPr>
          <w:sz w:val="28"/>
          <w:szCs w:val="28"/>
        </w:rPr>
      </w:pPr>
    </w:p>
    <w:p>
      <w:pPr>
        <w:pStyle w:val="2"/>
      </w:pPr>
      <w:bookmarkStart w:id="3" w:name="_Toc871961987"/>
      <w:r>
        <w:t>3.应用技术</w:t>
      </w:r>
      <w:bookmarkEnd w:id="3"/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使用Js脚本, html语言, css语言.</w:t>
      </w:r>
    </w:p>
    <w:p>
      <w:pPr>
        <w:numPr>
          <w:numId w:val="0"/>
        </w:numPr>
        <w:rPr>
          <w:sz w:val="28"/>
          <w:szCs w:val="28"/>
        </w:rPr>
      </w:pPr>
    </w:p>
    <w:p>
      <w:pPr>
        <w:pStyle w:val="2"/>
      </w:pPr>
      <w:r>
        <w:br w:type="page"/>
      </w:r>
      <w:bookmarkStart w:id="4" w:name="_Toc1162785846"/>
      <w:r>
        <w:t>4.源码目录</w:t>
      </w:r>
      <w:bookmarkEnd w:id="4"/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Small_company/</w:t>
      </w:r>
    </w:p>
    <w:p>
      <w:pPr>
        <w:widowControl w:val="0"/>
        <w:numPr>
          <w:numId w:val="0"/>
        </w:numPr>
        <w:ind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Css/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Jquery_mmenu.all.css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style.css</w:t>
      </w:r>
    </w:p>
    <w:p>
      <w:pPr>
        <w:widowControl w:val="0"/>
        <w:numPr>
          <w:numId w:val="0"/>
        </w:numPr>
        <w:ind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Image/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>
      <w:pPr>
        <w:widowControl w:val="0"/>
        <w:numPr>
          <w:numId w:val="0"/>
        </w:numPr>
        <w:ind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Js/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Jquery.min.js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Jquery.mmenu.js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login.js</w:t>
      </w:r>
    </w:p>
    <w:p>
      <w:pPr>
        <w:widowControl w:val="0"/>
        <w:numPr>
          <w:numId w:val="0"/>
        </w:numPr>
        <w:ind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Index.html</w:t>
      </w:r>
    </w:p>
    <w:p>
      <w:pPr>
        <w:widowControl w:val="0"/>
        <w:numPr>
          <w:numId w:val="0"/>
        </w:numPr>
        <w:ind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About.html</w:t>
      </w:r>
    </w:p>
    <w:p>
      <w:pPr>
        <w:widowControl w:val="0"/>
        <w:numPr>
          <w:numId w:val="0"/>
        </w:numPr>
        <w:ind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Blog.html</w:t>
      </w:r>
    </w:p>
    <w:p>
      <w:pPr>
        <w:widowControl w:val="0"/>
        <w:numPr>
          <w:numId w:val="0"/>
        </w:numPr>
        <w:ind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Details.html</w:t>
      </w:r>
    </w:p>
    <w:p>
      <w:pPr>
        <w:pStyle w:val="2"/>
      </w:pPr>
      <w:r>
        <w:br w:type="page"/>
      </w:r>
      <w:bookmarkStart w:id="5" w:name="_Toc1066259636"/>
      <w:r>
        <w:t>5. 源码</w:t>
      </w:r>
      <w:bookmarkEnd w:id="5"/>
    </w:p>
    <w:p>
      <w:pPr>
        <w:pStyle w:val="3"/>
      </w:pPr>
      <w:bookmarkStart w:id="6" w:name="_Toc554985921"/>
      <w:r>
        <w:t>5.1 index.html</w:t>
      </w:r>
      <w:bookmarkEnd w:id="6"/>
    </w:p>
    <w:p/>
    <w:p>
      <w:pPr>
        <w:rPr>
          <w:rFonts w:hint="eastAsia"/>
        </w:rPr>
      </w:pPr>
      <w:r>
        <w:rPr>
          <w:rFonts w:hint="eastAsia"/>
        </w:rPr>
        <w:t>&lt;!DOCTYPE html PUBLIC "-//W3C//DTD XHTML 1.0 Transitional//EN" "http://www.w3.org/TR/xhtml1/DTD/xhtml1-transitional.dtd"&gt;</w:t>
      </w:r>
    </w:p>
    <w:p>
      <w:pPr>
        <w:rPr>
          <w:rFonts w:hint="eastAsia"/>
        </w:rPr>
      </w:pPr>
      <w:r>
        <w:rPr>
          <w:rFonts w:hint="eastAsia"/>
        </w:rPr>
        <w:t>&lt;html xmlns="http://www.w3.org/1999/xhtml"&gt;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>&lt;meta http-equiv="Content-Type" content="text/html; charset=utf-8" /&gt;</w:t>
      </w:r>
    </w:p>
    <w:p>
      <w:pPr>
        <w:rPr>
          <w:rFonts w:hint="eastAsia"/>
        </w:rPr>
      </w:pPr>
      <w:r>
        <w:rPr>
          <w:rFonts w:hint="eastAsia"/>
        </w:rPr>
        <w:t>&lt;title&gt;Home&lt;/title&gt;</w:t>
      </w:r>
    </w:p>
    <w:p>
      <w:pPr>
        <w:rPr>
          <w:rFonts w:hint="eastAsia"/>
        </w:rPr>
      </w:pPr>
      <w:r>
        <w:rPr>
          <w:rFonts w:hint="eastAsia"/>
        </w:rPr>
        <w:t>&lt;meta name="viewport" content="width=device-width, initial-scale=1, maximum-scale=1"&gt;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&lt;link href="css/style.css" rel="stylesheet" type="text/css" media="all"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 src="js/jquery.min.js"&gt;&lt;/script&gt;</w:t>
      </w:r>
    </w:p>
    <w:p>
      <w:pPr>
        <w:rPr>
          <w:rFonts w:hint="eastAsia"/>
        </w:rPr>
      </w:pPr>
      <w:r>
        <w:rPr>
          <w:rFonts w:hint="eastAsia"/>
        </w:rPr>
        <w:t>&lt;!---start-login-script---&gt;</w:t>
      </w:r>
    </w:p>
    <w:p>
      <w:pPr>
        <w:rPr>
          <w:rFonts w:hint="eastAsia"/>
        </w:rPr>
      </w:pPr>
      <w:r>
        <w:rPr>
          <w:rFonts w:hint="eastAsia"/>
        </w:rPr>
        <w:t>&lt;script src="js/login.js"&gt;&lt;/script&gt;</w:t>
      </w:r>
    </w:p>
    <w:p>
      <w:pPr>
        <w:rPr>
          <w:rFonts w:hint="eastAsia"/>
        </w:rPr>
      </w:pPr>
      <w:r>
        <w:rPr>
          <w:rFonts w:hint="eastAsia"/>
        </w:rPr>
        <w:t>&lt;!---//End-login-script---&gt;</w:t>
      </w:r>
    </w:p>
    <w:p>
      <w:pPr>
        <w:rPr>
          <w:rFonts w:hint="eastAsia"/>
        </w:rPr>
      </w:pPr>
      <w:r>
        <w:rPr>
          <w:rFonts w:hint="eastAsia"/>
        </w:rPr>
        <w:t>&lt;!-----768px-menu-----&gt;</w:t>
      </w:r>
    </w:p>
    <w:p>
      <w:pPr>
        <w:rPr>
          <w:rFonts w:hint="eastAsia"/>
        </w:rPr>
      </w:pPr>
      <w:r>
        <w:rPr>
          <w:rFonts w:hint="eastAsia"/>
        </w:rPr>
        <w:t>&lt;link type="text/css" rel="stylesheet" href="css/jquery.mmenu.all.css"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 type="text/javascript" src="js/jquery.mmenu.js"&gt;&lt;/script&gt;</w:t>
      </w:r>
    </w:p>
    <w:p>
      <w:pPr>
        <w:rPr>
          <w:rFonts w:hint="eastAsia"/>
        </w:rPr>
      </w:pPr>
      <w:r>
        <w:rPr>
          <w:rFonts w:hint="eastAsia"/>
        </w:rPr>
        <w:t>&lt;script type="text/javascript"&gt;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The menu on the left</w:t>
      </w:r>
    </w:p>
    <w:p>
      <w:pPr>
        <w:rPr>
          <w:rFonts w:hint="eastAsia"/>
        </w:rPr>
      </w:pPr>
      <w:r>
        <w:rPr>
          <w:rFonts w:hint="eastAsia"/>
        </w:rPr>
        <w:t>$(function()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$('nav#menu-left').mmenu();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&lt;!-----//768px-menu-----&gt;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class="content"&gt;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&lt;!------start-768px-menu----&gt;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id="page"&gt;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id="header"&gt;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class="navicon" href="#menu-left"&gt; 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&lt;nav id="menu-left"&gt;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class="active"&gt;&lt;a href="index.html"&gt;Home&lt;/a&gt;&lt;/li&gt;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href="about.html"&gt;About&lt;/a&gt;&lt;/li&gt;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href="blog.html"&gt;Blog&lt;/a&gt;&lt;/li&gt;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&lt;/nav&gt;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&lt;!------end-768px-menu----&gt;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&lt;!---start-header----&gt;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class="header"&gt;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&lt;!---start-wrap----&gt;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class="wrap"&gt;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class="header-left"&gt;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class="logo"&gt;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href="index.html"&gt;&lt;img src="images/logo.jpg"/&gt;&lt;/a&gt;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class="header-right"&gt;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class="top-nav"&gt;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class="active"&gt;&lt;a href="index.html"&gt;Home&lt;/a&gt;&lt;/li&gt;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href="about.html"&gt;About&lt;/a&gt;&lt;/li&gt;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href="blog.html"&gt;Blog&lt;/a&gt;&lt;/li&gt;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class="sign-ligin-btns"&gt;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id="loginContainer"&gt;&lt;a class="login" id="loginButton" href="#"&gt;&lt;span&gt;LOGIN&lt;/span&gt;&lt;/a&gt;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&lt;div id="loginBox"&gt;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&lt;form id="loginForm"&gt;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&lt;fieldset id="body"&gt;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for="email"&gt;Email Address&lt;/label&gt;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type="text" name="email" id="email"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for="password"&gt;Password&lt;/label&gt;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type="password" name="password" id="password"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&lt;label class="remeber" for="checkbox"&gt;&lt;input type="checkbox" id="checkbox" /&gt;Remember me&lt;/label&gt;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&lt;input type="submit" id="login" value="login"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&lt;span&gt;&lt;a href="#"&gt;Forgot your password?&lt;/a&gt;&lt;/span&gt;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&lt;/form&gt;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&lt;!-- Login Ends Here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id="signupContainer"&gt;&lt;a class="signup" id="signupButton" href="#"&gt;&lt;span&gt;SINGUP&lt;/span&gt;&lt;/a&gt;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&lt;div id="signupBox"&gt;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&lt;form id="signupForm"&gt;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&lt;fieldset id="signupbody"&gt;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for="email"&gt;Email Address &lt;span&gt;*&lt;/span&gt;&lt;/label&gt;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type="text" name="email" id="signupemail"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for="password"&gt;Choose Password &lt;span&gt;*&lt;/span&gt;&lt;/label&gt;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type="password" name="password" id="signuppassword"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for="password"&gt;Confirm Password &lt;span&gt;*&lt;/span&gt;&lt;/label&gt;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type="password" name="password" id="signuppassword1"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&lt;input type="submit" id="signup" value="Register Now!"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&lt;/form&gt;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&lt;!-- Login Ends Here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class="main"&gt;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class="wrap"&gt;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class="main_left"&gt;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&lt;h2&gt;钱和权利---Slide&lt;/h2&gt;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&lt;p&gt;Slide是一个手机支付&amp;转账系统.你可以坐着付,趴着付,躺着付,睡着付,想怎么付就怎么付!!!&lt;/p&gt;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class="buttons"&gt;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class="sign_up"&gt;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href="#"&gt;SIGN UP&lt;/a&gt;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class="learn"&gt;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href="details.html" class="arrow_btn"&gt;LEARN MORE&lt;/a&gt;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class="main_right"&gt;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&lt;span&gt; &lt;/span&gt;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&lt;!---//End-header----&gt;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class="buttom"&gt;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class="wrap"&gt;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class="top-grids"&gt;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class="top-grid"&gt;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href="#"&gt;&lt;img src="images/icon1.png"/&gt;&lt;/a&gt;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&lt;h3&gt;&lt;a href="#"&gt;看看看点&lt;/a&gt;&lt;/h3&gt;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&lt;p&gt;定有你喜欢!!!&lt;/p&gt;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class="top-grid"&gt;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 &lt;img src="images/icon2.png"/&gt;&lt;/a&gt;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&lt;h3&gt;&lt;a href="#"&gt;捐助我们&lt;/a&gt;&lt;/h3&gt;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&lt;p&gt;人人助我, 我助人人.&lt;/p&gt;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class="top-grid"&gt;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href="#"&gt;&lt;img src="images/icon3.png"/&gt; 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&lt;h3&gt;&lt;a href="#"&gt;设置&lt;/a&gt;&lt;/h3&gt;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&lt;p&gt;一些设置而已啦&lt;/p&gt;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class="footer"&gt;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&lt;div class="wrap"&gt;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&lt;div class="footer-left"&gt;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class="copy"&gt;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&lt;p&gt;Copyright &amp;copy; 2014.Company name All rights reserved. 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class="social_icons"&gt;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class="in"&gt;&lt;a href="#"&gt;&lt;span&gt; &lt;/span&gt;&lt;/a&gt;&lt;/li&gt;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class="pro"&gt;&lt;a href="#"&gt;&lt;span&gt; &lt;/span&gt;&lt;/a&gt;&lt;/li&gt;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class="twitter"&gt;&lt;a href="#"&gt;&lt;span&gt; &lt;/span&gt;&lt;/a&gt;&lt;/li&gt;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class="facebook"&gt;&lt;a href="#"&gt;&lt;span&gt; &lt;/span&gt;&lt;/a&gt;&lt;/li&gt;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r>
        <w:rPr>
          <w:rFonts w:hint="eastAsia"/>
        </w:rPr>
        <w:t>&lt;/html&gt;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pStyle w:val="2"/>
        <w:rPr>
          <w:sz w:val="21"/>
          <w:szCs w:val="21"/>
        </w:rPr>
      </w:pPr>
    </w:p>
    <w:p>
      <w:pPr>
        <w:pStyle w:val="3"/>
      </w:pPr>
      <w:bookmarkStart w:id="7" w:name="_Toc818600212"/>
      <w:r>
        <w:t>5.2 about.html</w:t>
      </w:r>
      <w:bookmarkEnd w:id="7"/>
    </w:p>
    <w:p/>
    <w:p>
      <w:pPr>
        <w:rPr>
          <w:rFonts w:hint="eastAsia"/>
        </w:rPr>
      </w:pPr>
      <w:r>
        <w:rPr>
          <w:rFonts w:hint="eastAsia"/>
        </w:rPr>
        <w:t>&lt;!DOCTYPE html PUBLIC "-//W3C//DTD XHTML 1.0 Transitional//EN" "http://www.w3.org/TR/xhtml1/DTD/xhtml1-transitional.dtd"&gt;</w:t>
      </w:r>
    </w:p>
    <w:p>
      <w:pPr>
        <w:rPr>
          <w:rFonts w:hint="eastAsia"/>
        </w:rPr>
      </w:pPr>
      <w:r>
        <w:rPr>
          <w:rFonts w:hint="eastAsia"/>
        </w:rPr>
        <w:t>&lt;html xmlns="http://www.w3.org/1999/xhtml"&gt;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>&lt;meta http-equiv="Content-Type" content="text/html; charset=utf-8" /&gt;</w:t>
      </w:r>
    </w:p>
    <w:p>
      <w:pPr>
        <w:rPr>
          <w:rFonts w:hint="eastAsia"/>
        </w:rPr>
      </w:pPr>
      <w:r>
        <w:rPr>
          <w:rFonts w:hint="eastAsia"/>
        </w:rPr>
        <w:t>&lt;title&gt;Home&lt;/title&gt;</w:t>
      </w:r>
    </w:p>
    <w:p>
      <w:pPr>
        <w:rPr>
          <w:rFonts w:hint="eastAsia"/>
        </w:rPr>
      </w:pPr>
      <w:r>
        <w:rPr>
          <w:rFonts w:hint="eastAsia"/>
        </w:rPr>
        <w:t>&lt;meta name="viewport" content="width=device-width, initial-scale=1, maximum-scale=1"&gt;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&lt;link href="css/style.css" rel="stylesheet" type="text/css" media="all"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 src="js/jquery.min.js"&gt;&lt;/script&gt;</w:t>
      </w:r>
    </w:p>
    <w:p>
      <w:pPr>
        <w:rPr>
          <w:rFonts w:hint="eastAsia"/>
        </w:rPr>
      </w:pPr>
      <w:r>
        <w:rPr>
          <w:rFonts w:hint="eastAsia"/>
        </w:rPr>
        <w:t>&lt;!---start-login-script---&gt;</w:t>
      </w:r>
    </w:p>
    <w:p>
      <w:pPr>
        <w:rPr>
          <w:rFonts w:hint="eastAsia"/>
        </w:rPr>
      </w:pPr>
      <w:r>
        <w:rPr>
          <w:rFonts w:hint="eastAsia"/>
        </w:rPr>
        <w:t>&lt;script src="js/login.js"&gt;&lt;/script&gt;</w:t>
      </w:r>
    </w:p>
    <w:p>
      <w:pPr>
        <w:rPr>
          <w:rFonts w:hint="eastAsia"/>
        </w:rPr>
      </w:pPr>
      <w:r>
        <w:rPr>
          <w:rFonts w:hint="eastAsia"/>
        </w:rPr>
        <w:t>&lt;!---//End-login-script---&gt;</w:t>
      </w:r>
    </w:p>
    <w:p>
      <w:pPr>
        <w:rPr>
          <w:rFonts w:hint="eastAsia"/>
        </w:rPr>
      </w:pPr>
      <w:r>
        <w:rPr>
          <w:rFonts w:hint="eastAsia"/>
        </w:rPr>
        <w:t>&lt;!-----768px-menu-----&gt;</w:t>
      </w:r>
    </w:p>
    <w:p>
      <w:pPr>
        <w:rPr>
          <w:rFonts w:hint="eastAsia"/>
        </w:rPr>
      </w:pPr>
      <w:r>
        <w:rPr>
          <w:rFonts w:hint="eastAsia"/>
        </w:rPr>
        <w:t>&lt;link type="text/css" rel="stylesheet" href="css/jquery.mmenu.all.css"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 type="text/javascript" src="js/jquery.mmenu.js"&gt;&lt;/script&gt;</w:t>
      </w:r>
    </w:p>
    <w:p>
      <w:pPr>
        <w:rPr>
          <w:rFonts w:hint="eastAsia"/>
        </w:rPr>
      </w:pPr>
      <w:r>
        <w:rPr>
          <w:rFonts w:hint="eastAsia"/>
        </w:rPr>
        <w:t>&lt;script type="text/javascript"&gt;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The menu on the left</w:t>
      </w:r>
    </w:p>
    <w:p>
      <w:pPr>
        <w:rPr>
          <w:rFonts w:hint="eastAsia"/>
        </w:rPr>
      </w:pPr>
      <w:r>
        <w:rPr>
          <w:rFonts w:hint="eastAsia"/>
        </w:rPr>
        <w:t>$(function()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$('nav#menu-left').mmenu();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&lt;!-----//768px-menu-----&gt;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class="content"&gt;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&lt;!------start-768px-menu----&gt;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id="page"&gt;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id="header"&gt;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class="navicon" href="#menu-left"&gt; 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&lt;nav id="menu-left"&gt;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class="active"&gt;&lt;a href="index.html"&gt;Home&lt;/a&gt;&lt;/li&gt;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href="about.html"&gt;About&lt;/a&gt;&lt;/li&gt;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href="blog.html"&gt;Blog&lt;/a&gt;&lt;/li&gt;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&lt;/nav&gt;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&lt;!------end-768px-menu----&gt;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&lt;!---start-header----&gt;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class="header"&gt;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&lt;!---start-wrap----&gt;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class="wrap"&gt;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class="header-left"&gt;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class="logo"&gt;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href="index.html"&gt;&lt;img src="images/logo.jpg"/&gt;&lt;/a&gt;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class="header-right"&gt;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class="top-nav"&gt;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class="active"&gt;&lt;a href="index.html"&gt;Home&lt;/a&gt;&lt;/li&gt;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href="about.html"&gt;About&lt;/a&gt;&lt;/li&gt;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href="blog.html"&gt;Blog&lt;/a&gt;&lt;/li&gt;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class="sign-ligin-btns"&gt;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id="loginContainer"&gt;&lt;a class="login" id="loginButton" href="#"&gt;&lt;span&gt;LOGIN&lt;/span&gt;&lt;/a&gt;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&lt;div id="loginBox"&gt;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&lt;form id="loginForm"&gt;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&lt;fieldset id="body"&gt;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for="email"&gt;Email Address&lt;/label&gt;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type="text" name="email" id="email"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for="password"&gt;Password&lt;/label&gt;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type="password" name="password" id="password"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&lt;label class="remeber" for="checkbox"&gt;&lt;input type="checkbox" id="checkbox" /&gt;Remember me&lt;/label&gt;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&lt;input type="submit" id="login" value="login"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&lt;span&gt;&lt;a href="#"&gt;Forgot your password?&lt;/a&gt;&lt;/span&gt;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&lt;/form&gt;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&lt;!-- Login Ends Here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id="signupContainer"&gt;&lt;a class="signup" id="signupButton" href="#"&gt;&lt;span&gt;SINGUP&lt;/span&gt;&lt;/a&gt;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&lt;div id="signupBox"&gt;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&lt;form id="signupForm"&gt;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&lt;fieldset id="signupbody"&gt;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for="email"&gt;Email Address &lt;span&gt;*&lt;/span&gt;&lt;/label&gt;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type="text" name="email" id="signupemail"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for="password"&gt;Choose Password &lt;span&gt;*&lt;/span&gt;&lt;/label&gt;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type="password" name="password" id="signuppassword"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for="password"&gt;Confirm Password &lt;span&gt;*&lt;/span&gt;&lt;/label&gt;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type="password" name="password" id="signuppassword1"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&lt;input type="submit" id="signup" value="Register Now!"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&lt;/form&gt;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&lt;!-- Login Ends Here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class="main"&gt;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class="wrap"&gt;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class="main_left"&gt;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&lt;h2&gt;钱和权利---Slide&lt;/h2&gt;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&lt;p&gt;Slide是一个手机支付&amp;转账系统.你可以坐着付,趴着付,躺着付,睡着付,想怎么付就怎么付!!!&lt;/p&gt;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class="buttons"&gt;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class="sign_up"&gt;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href="#"&gt;SIGN UP&lt;/a&gt;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class="learn"&gt;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href="details.html" class="arrow_btn"&gt;LEARN MORE&lt;/a&gt;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class="main_right"&gt;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&lt;span&gt; &lt;/span&gt;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&lt;!---//End-header----&gt;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class="buttom"&gt;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class="wrap"&gt;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class="top-grids"&gt;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class="top-grid"&gt;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href="#"&gt;&lt;img src="images/icon1.png"/&gt;&lt;/a&gt;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&lt;h3&gt;&lt;a href="#"&gt;看看看点&lt;/a&gt;&lt;/h3&gt;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&lt;p&gt;定有你喜欢!!!&lt;/p&gt;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class="top-grid"&gt;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 &lt;img src="images/icon2.png"/&gt;&lt;/a&gt;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&lt;h3&gt;&lt;a href="#"&gt;捐助我们&lt;/a&gt;&lt;/h3&gt;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&lt;p&gt;人人助我, 我助人人.&lt;/p&gt;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class="top-grid"&gt;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href="#"&gt;&lt;img src="images/icon3.png"/&gt; 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&lt;h3&gt;&lt;a href="#"&gt;设置&lt;/a&gt;&lt;/h3&gt;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&lt;p&gt;一些设置而已啦&lt;/p&gt;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class="footer"&gt;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&lt;div class="wrap"&gt;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&lt;div class="footer-left"&gt;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class="copy"&gt;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&lt;p&gt;Copyright &amp;copy; 2014.Company name All rights reserved. 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class="social_icons"&gt;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class="in"&gt;&lt;a href="#"&gt;&lt;span&gt; &lt;/span&gt;&lt;/a&gt;&lt;/li&gt;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class="pro"&gt;&lt;a href="#"&gt;&lt;span&gt; &lt;/span&gt;&lt;/a&gt;&lt;/li&gt;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class="twitter"&gt;&lt;a href="#"&gt;&lt;span&gt; &lt;/span&gt;&lt;/a&gt;&lt;/li&gt;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class="facebook"&gt;&lt;a href="#"&gt;&lt;span&gt; &lt;/span&gt;&lt;/a&gt;&lt;/li&gt;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  <w:b w:val="0"/>
          <w:bCs/>
          <w:sz w:val="21"/>
          <w:szCs w:val="21"/>
        </w:rPr>
      </w:pPr>
    </w:p>
    <w:p>
      <w:pPr>
        <w:rPr>
          <w:rFonts w:hint="eastAsia"/>
          <w:b w:val="0"/>
          <w:bCs/>
          <w:sz w:val="21"/>
          <w:szCs w:val="21"/>
        </w:rPr>
      </w:pPr>
    </w:p>
    <w:p>
      <w:pPr>
        <w:pStyle w:val="3"/>
        <w:rPr>
          <w:rFonts w:hint="default"/>
        </w:rPr>
      </w:pPr>
      <w:bookmarkStart w:id="8" w:name="_Toc1574675995"/>
      <w:r>
        <w:rPr>
          <w:rFonts w:hint="default"/>
        </w:rPr>
        <w:t>5.3 blog.html</w:t>
      </w:r>
      <w:bookmarkEnd w:id="8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&lt;!DOCTYPE html PUBLIC "-//W3C//DTD XHTML 1.0 Transitional//EN" "http://www.w3.org/TR/xhtml1/DTD/xhtml1-transitional.dtd"&gt;</w:t>
      </w:r>
    </w:p>
    <w:p>
      <w:pPr>
        <w:rPr>
          <w:rFonts w:hint="eastAsia"/>
        </w:rPr>
      </w:pPr>
      <w:r>
        <w:rPr>
          <w:rFonts w:hint="eastAsia"/>
        </w:rPr>
        <w:t>&lt;html xmlns="http://www.w3.org/1999/xhtml"&gt;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>&lt;meta http-equiv="Content-Type" content="text/html; charset=utf-8" /&gt;</w:t>
      </w:r>
    </w:p>
    <w:p>
      <w:pPr>
        <w:rPr>
          <w:rFonts w:hint="eastAsia"/>
        </w:rPr>
      </w:pPr>
      <w:r>
        <w:rPr>
          <w:rFonts w:hint="eastAsia"/>
        </w:rPr>
        <w:t>&lt;title&gt;Home&lt;/title&gt;</w:t>
      </w:r>
    </w:p>
    <w:p>
      <w:pPr>
        <w:rPr>
          <w:rFonts w:hint="eastAsia"/>
        </w:rPr>
      </w:pPr>
      <w:r>
        <w:rPr>
          <w:rFonts w:hint="eastAsia"/>
        </w:rPr>
        <w:t>&lt;meta name="viewport" content="width=device-width, initial-scale=1, maximum-scale=1"&gt;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&lt;link href="css/style.css" rel="stylesheet" type="text/css" media="all"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 src="js/jquery.min.js"&gt;&lt;/script&gt;</w:t>
      </w:r>
    </w:p>
    <w:p>
      <w:pPr>
        <w:rPr>
          <w:rFonts w:hint="eastAsia"/>
        </w:rPr>
      </w:pPr>
      <w:r>
        <w:rPr>
          <w:rFonts w:hint="eastAsia"/>
        </w:rPr>
        <w:t>&lt;!---start-login-script---&gt;</w:t>
      </w:r>
    </w:p>
    <w:p>
      <w:pPr>
        <w:rPr>
          <w:rFonts w:hint="eastAsia"/>
        </w:rPr>
      </w:pPr>
      <w:r>
        <w:rPr>
          <w:rFonts w:hint="eastAsia"/>
        </w:rPr>
        <w:t>&lt;script src="js/login.js"&gt;&lt;/script&gt;</w:t>
      </w:r>
    </w:p>
    <w:p>
      <w:pPr>
        <w:rPr>
          <w:rFonts w:hint="eastAsia"/>
        </w:rPr>
      </w:pPr>
      <w:r>
        <w:rPr>
          <w:rFonts w:hint="eastAsia"/>
        </w:rPr>
        <w:t>&lt;!---//End-login-script---&gt;</w:t>
      </w:r>
    </w:p>
    <w:p>
      <w:pPr>
        <w:rPr>
          <w:rFonts w:hint="eastAsia"/>
        </w:rPr>
      </w:pPr>
      <w:r>
        <w:rPr>
          <w:rFonts w:hint="eastAsia"/>
        </w:rPr>
        <w:t>&lt;!-----768px-menu-----&gt;</w:t>
      </w:r>
    </w:p>
    <w:p>
      <w:pPr>
        <w:rPr>
          <w:rFonts w:hint="eastAsia"/>
        </w:rPr>
      </w:pPr>
      <w:r>
        <w:rPr>
          <w:rFonts w:hint="eastAsia"/>
        </w:rPr>
        <w:t>&lt;link type="text/css" rel="stylesheet" href="css/jquery.mmenu.all.css"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 type="text/javascript" src="js/jquery.mmenu.js"&gt;&lt;/script&gt;</w:t>
      </w:r>
    </w:p>
    <w:p>
      <w:pPr>
        <w:rPr>
          <w:rFonts w:hint="eastAsia"/>
        </w:rPr>
      </w:pPr>
      <w:r>
        <w:rPr>
          <w:rFonts w:hint="eastAsia"/>
        </w:rPr>
        <w:t>&lt;script type="text/javascript"&gt;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The menu on the left</w:t>
      </w:r>
    </w:p>
    <w:p>
      <w:pPr>
        <w:rPr>
          <w:rFonts w:hint="eastAsia"/>
        </w:rPr>
      </w:pPr>
      <w:r>
        <w:rPr>
          <w:rFonts w:hint="eastAsia"/>
        </w:rPr>
        <w:t>$(function()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$('nav#menu-left').mmenu();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&lt;!-----//768px-menu-----&gt;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class="content"&gt;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&lt;!------start-768px-menu----&gt;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id="page"&gt;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id="header"&gt;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class="navicon" href="#menu-left"&gt; 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&lt;nav id="menu-left"&gt;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class="active"&gt;&lt;a href="index.html"&gt;Home&lt;/a&gt;&lt;/li&gt;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href="about.html"&gt;About&lt;/a&gt;&lt;/li&gt;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href="blog.html"&gt;Blog&lt;/a&gt;&lt;/li&gt;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&lt;/nav&gt;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&lt;!------end-768px-menu----&gt;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&lt;!---start-header----&gt;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class="header"&gt;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&lt;!---start-wrap----&gt;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class="wrap"&gt;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class="header-left"&gt;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class="logo"&gt;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href="index.html"&gt;&lt;img src="images/logo.jpg"/&gt;&lt;/a&gt;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class="header-right"&gt;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class="top-nav"&gt;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class="active"&gt;&lt;a href="index.html"&gt;Home&lt;/a&gt;&lt;/li&gt;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href="about.html"&gt;About&lt;/a&gt;&lt;/li&gt;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href="blog.html"&gt;Blog&lt;/a&gt;&lt;/li&gt;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class="sign-ligin-btns"&gt;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id="loginContainer"&gt;&lt;a class="login" id="loginButton" href="#"&gt;&lt;span&gt;LOGIN&lt;/span&gt;&lt;/a&gt;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&lt;div id="loginBox"&gt;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&lt;form id="loginForm"&gt;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&lt;fieldset id="body"&gt;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for="email"&gt;Email Address&lt;/label&gt;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type="text" name="email" id="email"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for="password"&gt;Password&lt;/label&gt;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type="password" name="password" id="password"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&lt;label class="remeber" for="checkbox"&gt;&lt;input type="checkbox" id="checkbox" /&gt;Remember me&lt;/label&gt;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&lt;input type="submit" id="login" value="login"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&lt;span&gt;&lt;a href="#"&gt;Forgot your password?&lt;/a&gt;&lt;/span&gt;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&lt;/form&gt;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&lt;!-- Login Ends Here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id="signupContainer"&gt;&lt;a class="signup" id="signupButton" href="#"&gt;&lt;span&gt;SINGUP&lt;/span&gt;&lt;/a&gt;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&lt;div id="signupBox"&gt;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&lt;form id="signupForm"&gt;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&lt;fieldset id="signupbody"&gt;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for="email"&gt;Email Address &lt;span&gt;*&lt;/span&gt;&lt;/label&gt;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type="text" name="email" id="signupemail"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for="password"&gt;Choose Password &lt;span&gt;*&lt;/span&gt;&lt;/label&gt;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type="password" name="password" id="signuppassword"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for="password"&gt;Confirm Password &lt;span&gt;*&lt;/span&gt;&lt;/label&gt;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type="password" name="password" id="signuppassword1"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&lt;input type="submit" id="signup" value="Register Now!"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&lt;/form&gt;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&lt;!-- Login Ends Here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class="main"&gt;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class="wrap"&gt;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class="main_left"&gt;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&lt;h2&gt;钱和权利---Slide&lt;/h2&gt;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&lt;p&gt;Slide是一个手机支付&amp;转账系统.你可以坐着付,趴着付,躺着付,睡着付,想怎么付就怎么付!!!&lt;/p&gt;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class="buttons"&gt;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class="sign_up"&gt;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href="#"&gt;SIGN UP&lt;/a&gt;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class="learn"&gt;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href="details.html" class="arrow_btn"&gt;LEARN MORE&lt;/a&gt;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class="main_right"&gt;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&lt;span&gt; &lt;/span&gt;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&lt;!---//End-header----&gt;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class="buttom"&gt;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class="wrap"&gt;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class="top-grids"&gt;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class="top-grid"&gt;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href="#"&gt;&lt;img src="images/icon1.png"/&gt;&lt;/a&gt;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&lt;h3&gt;&lt;a href="#"&gt;看看看点&lt;/a&gt;&lt;/h3&gt;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&lt;p&gt;定有你喜欢!!!&lt;/p&gt;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class="top-grid"&gt;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 &lt;img src="images/icon2.png"/&gt;&lt;/a&gt;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&lt;h3&gt;&lt;a href="#"&gt;捐助我们&lt;/a&gt;&lt;/h3&gt;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&lt;p&gt;人人助我, 我助人人.&lt;/p&gt;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class="top-grid"&gt;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href="#"&gt;&lt;img src="images/icon3.png"/&gt; 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&lt;h3&gt;&lt;a href="#"&gt;设置&lt;/a&gt;&lt;/h3&gt;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&lt;p&gt;一些设置而已啦&lt;/p&gt;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class="footer"&gt;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&lt;div class="wrap"&gt;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&lt;div class="footer-left"&gt;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class="copy"&gt;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&lt;p&gt;Copyright &amp;copy; 2014.Company name All rights reserved. 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class="social_icons"&gt;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class="in"&gt;&lt;a href="#"&gt;&lt;span&gt; &lt;/span&gt;&lt;/a&gt;&lt;/li&gt;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class="pro"&gt;&lt;a href="#"&gt;&lt;span&gt; &lt;/span&gt;&lt;/a&gt;&lt;/li&gt;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class="twitter"&gt;&lt;a href="#"&gt;&lt;span&gt; &lt;/span&gt;&lt;/a&gt;&lt;/li&gt;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class="facebook"&gt;&lt;a href="#"&gt;&lt;span&gt; &lt;/span&gt;&lt;/a&gt;&lt;/li&gt;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</w:p>
    <w:p>
      <w:pPr>
        <w:pStyle w:val="2"/>
        <w:rPr>
          <w:rFonts w:hint="eastAsia"/>
          <w:b w:val="0"/>
          <w:bCs/>
          <w:sz w:val="21"/>
          <w:szCs w:val="21"/>
        </w:rPr>
      </w:pPr>
    </w:p>
    <w:p>
      <w:pPr>
        <w:pStyle w:val="3"/>
      </w:pPr>
      <w:bookmarkStart w:id="9" w:name="_Toc2106238993"/>
      <w:r>
        <w:t>5.4 details.html</w:t>
      </w:r>
      <w:bookmarkEnd w:id="9"/>
    </w:p>
    <w:p>
      <w:pPr>
        <w:pStyle w:val="2"/>
        <w:rPr>
          <w:b w:val="0"/>
          <w:bCs/>
          <w:sz w:val="21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&lt;!DOCTYPE html PUBLIC "-//W3C//DTD XHTML 1.0 Transitional//EN" "http://www.w3.org/TR/xhtml1/DTD/xhtml1-transitional.dtd"&gt;</w:t>
      </w:r>
    </w:p>
    <w:p>
      <w:pPr>
        <w:rPr>
          <w:rFonts w:hint="eastAsia"/>
        </w:rPr>
      </w:pPr>
      <w:r>
        <w:rPr>
          <w:rFonts w:hint="eastAsia"/>
        </w:rPr>
        <w:t>&lt;html xmlns="http://www.w3.org/1999/xhtml"&gt;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>&lt;meta http-equiv="Content-Type" content="text/html; charset=utf-8" /&gt;</w:t>
      </w:r>
    </w:p>
    <w:p>
      <w:pPr>
        <w:rPr>
          <w:rFonts w:hint="eastAsia"/>
        </w:rPr>
      </w:pPr>
      <w:r>
        <w:rPr>
          <w:rFonts w:hint="eastAsia"/>
        </w:rPr>
        <w:t>&lt;title&gt;Home&lt;/title&gt;</w:t>
      </w:r>
    </w:p>
    <w:p>
      <w:pPr>
        <w:rPr>
          <w:rFonts w:hint="eastAsia"/>
        </w:rPr>
      </w:pPr>
      <w:r>
        <w:rPr>
          <w:rFonts w:hint="eastAsia"/>
        </w:rPr>
        <w:t>&lt;meta name="viewport" content="width=device-width, initial-scale=1, maximum-scale=1"&gt;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&lt;link href="css/style.css" rel="stylesheet" type="text/css" media="all"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 src="js/jquery.min.js"&gt;&lt;/script&gt;</w:t>
      </w:r>
    </w:p>
    <w:p>
      <w:pPr>
        <w:rPr>
          <w:rFonts w:hint="eastAsia"/>
        </w:rPr>
      </w:pPr>
      <w:r>
        <w:rPr>
          <w:rFonts w:hint="eastAsia"/>
        </w:rPr>
        <w:t>&lt;!---start-login-script---&gt;</w:t>
      </w:r>
    </w:p>
    <w:p>
      <w:pPr>
        <w:rPr>
          <w:rFonts w:hint="eastAsia"/>
        </w:rPr>
      </w:pPr>
      <w:r>
        <w:rPr>
          <w:rFonts w:hint="eastAsia"/>
        </w:rPr>
        <w:t>&lt;script src="js/login.js"&gt;&lt;/script&gt;</w:t>
      </w:r>
    </w:p>
    <w:p>
      <w:pPr>
        <w:rPr>
          <w:rFonts w:hint="eastAsia"/>
        </w:rPr>
      </w:pPr>
      <w:r>
        <w:rPr>
          <w:rFonts w:hint="eastAsia"/>
        </w:rPr>
        <w:t>&lt;!---//End-login-script---&gt;</w:t>
      </w:r>
    </w:p>
    <w:p>
      <w:pPr>
        <w:rPr>
          <w:rFonts w:hint="eastAsia"/>
        </w:rPr>
      </w:pPr>
      <w:r>
        <w:rPr>
          <w:rFonts w:hint="eastAsia"/>
        </w:rPr>
        <w:t>&lt;!-----768px-menu-----&gt;</w:t>
      </w:r>
    </w:p>
    <w:p>
      <w:pPr>
        <w:rPr>
          <w:rFonts w:hint="eastAsia"/>
        </w:rPr>
      </w:pPr>
      <w:r>
        <w:rPr>
          <w:rFonts w:hint="eastAsia"/>
        </w:rPr>
        <w:t>&lt;link type="text/css" rel="stylesheet" href="css/jquery.mmenu.all.css"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 type="text/javascript" src="js/jquery.mmenu.js"&gt;&lt;/script&gt;</w:t>
      </w:r>
    </w:p>
    <w:p>
      <w:pPr>
        <w:rPr>
          <w:rFonts w:hint="eastAsia"/>
        </w:rPr>
      </w:pPr>
      <w:r>
        <w:rPr>
          <w:rFonts w:hint="eastAsia"/>
        </w:rPr>
        <w:t>&lt;script type="text/javascript"&gt;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The menu on the left</w:t>
      </w:r>
    </w:p>
    <w:p>
      <w:pPr>
        <w:rPr>
          <w:rFonts w:hint="eastAsia"/>
        </w:rPr>
      </w:pPr>
      <w:r>
        <w:rPr>
          <w:rFonts w:hint="eastAsia"/>
        </w:rPr>
        <w:t>$(function()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$('nav#menu-left').mmenu();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&lt;!-----//768px-menu-----&gt;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class="content"&gt;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&lt;!------start-768px-menu----&gt;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id="page"&gt;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id="header"&gt;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class="navicon" href="#menu-left"&gt; 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&lt;nav id="menu-left"&gt;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class="active"&gt;&lt;a href="index.html"&gt;Home&lt;/a&gt;&lt;/li&gt;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href="about.html"&gt;About&lt;/a&gt;&lt;/li&gt;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href="blog.html"&gt;Blog&lt;/a&gt;&lt;/li&gt;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&lt;/nav&gt;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&lt;!------end-768px-menu----&gt;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&lt;!---start-header----&gt;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class="header"&gt;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&lt;!---start-wrap----&gt;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class="wrap"&gt;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class="header-left"&gt;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class="logo"&gt;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href="index.html"&gt;&lt;img src="images/logo.jpg"/&gt;&lt;/a&gt;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class="header-right"&gt;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class="top-nav"&gt;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class="active"&gt;&lt;a href="index.html"&gt;Home&lt;/a&gt;&lt;/li&gt;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href="about.html"&gt;About&lt;/a&gt;&lt;/li&gt;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href="blog.html"&gt;Blog&lt;/a&gt;&lt;/li&gt;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class="sign-ligin-btns"&gt;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id="loginContainer"&gt;&lt;a class="login" id="loginButton" href="#"&gt;&lt;span&gt;LOGIN&lt;/span&gt;&lt;/a&gt;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&lt;div id="loginBox"&gt;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&lt;form id="loginForm"&gt;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&lt;fieldset id="body"&gt;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for="email"&gt;Email Address&lt;/label&gt;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type="text" name="email" id="email"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for="password"&gt;Password&lt;/label&gt;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type="password" name="password" id="password"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&lt;label class="remeber" for="checkbox"&gt;&lt;input type="checkbox" id="checkbox" /&gt;Remember me&lt;/label&gt;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&lt;input type="submit" id="login" value="login"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&lt;span&gt;&lt;a href="#"&gt;Forgot your password?&lt;/a&gt;&lt;/span&gt;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&lt;/form&gt;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&lt;!-- Login Ends Here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id="signupContainer"&gt;&lt;a class="signup" id="signupButton" href="#"&gt;&lt;span&gt;SINGUP&lt;/span&gt;&lt;/a&gt;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&lt;div id="signupBox"&gt;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&lt;form id="signupForm"&gt;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&lt;fieldset id="signupbody"&gt;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for="email"&gt;Email Address &lt;span&gt;*&lt;/span&gt;&lt;/label&gt;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type="text" name="email" id="signupemail"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for="password"&gt;Choose Password &lt;span&gt;*&lt;/span&gt;&lt;/label&gt;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type="password" name="password" id="signuppassword"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&lt;fieldset&gt;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&lt;label for="password"&gt;Confirm Password &lt;span&gt;*&lt;/span&gt;&lt;/label&gt;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type="password" name="password" id="signuppassword1"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&lt;input type="submit" id="signup" value="Register Now!"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&lt;/fieldset&gt;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&lt;/form&gt;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&lt;!-- Login Ends Here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class="main"&gt;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class="wrap"&gt;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class="main_left"&gt;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&lt;h2&gt;钱和权利---Slide&lt;/h2&gt;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&lt;p&gt;Slide是一个手机支付&amp;转账系统.你可以坐着付,趴着付,躺着付,睡着付,想怎么付就怎么付!!!&lt;/p&gt;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class="buttons"&gt;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class="sign_up"&gt;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href="#"&gt;SIGN UP&lt;/a&gt;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class="learn"&gt;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href="details.html" class="arrow_btn"&gt;LEARN MORE&lt;/a&gt;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class="main_right"&gt;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&lt;span&gt; &lt;/span&gt;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&lt;!---//End-header----&gt;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class="buttom"&gt;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class="wrap"&gt;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class="top-grids"&gt;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class="top-grid"&gt;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href="#"&gt;&lt;img src="images/icon1.png"/&gt;&lt;/a&gt;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&lt;h3&gt;&lt;a href="#"&gt;看看看点&lt;/a&gt;&lt;/h3&gt;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&lt;p&gt;定有你喜欢!!!&lt;/p&gt;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class="top-grid"&gt;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 &lt;img src="images/icon2.png"/&gt;&lt;/a&gt;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&lt;h3&gt;&lt;a href="#"&gt;捐助我们&lt;/a&gt;&lt;/h3&gt;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&lt;p&gt;人人助我, 我助人人.&lt;/p&gt;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class="top-grid"&gt;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href="#"&gt;&lt;img src="images/icon3.png"/&gt; 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&lt;h3&gt;&lt;a href="#"&gt;设置&lt;/a&gt;&lt;/h3&gt;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&lt;p&gt;一些设置而已啦&lt;/p&gt;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class="footer"&gt;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&lt;div class="wrap"&gt;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&lt;div class="footer-left"&gt;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class="copy"&gt;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&lt;p&gt;Copyright &amp;copy; 2014.Company name All rights reserved. 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class="social_icons"&gt;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class="in"&gt;&lt;a href="#"&gt;&lt;span&gt; &lt;/span&gt;&lt;/a&gt;&lt;/li&gt;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class="pro"&gt;&lt;a href="#"&gt;&lt;span&gt; &lt;/span&gt;&lt;/a&gt;&lt;/li&gt;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class="twitter"&gt;&lt;a href="#"&gt;&lt;span&gt; &lt;/span&gt;&lt;/a&gt;&lt;/li&gt;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class="facebook"&gt;&lt;a href="#"&gt;&lt;span&gt; &lt;/span&gt;&lt;/a&gt;&lt;/li&gt;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&lt;div class="clear"&gt;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</w:p>
    <w:p>
      <w:pPr>
        <w:pStyle w:val="2"/>
      </w:pPr>
      <w:r>
        <w:br w:type="page"/>
      </w:r>
      <w:bookmarkStart w:id="10" w:name="_Toc1274546591"/>
      <w:r>
        <w:t>6.截图</w:t>
      </w:r>
      <w:bookmarkEnd w:id="10"/>
    </w:p>
    <w:p>
      <w:pPr>
        <w:pStyle w:val="3"/>
        <w:rPr>
          <w:sz w:val="28"/>
          <w:szCs w:val="28"/>
        </w:rPr>
      </w:pPr>
      <w:bookmarkStart w:id="11" w:name="_Toc479274755"/>
      <w:r>
        <w:t xml:space="preserve">6.1 </w:t>
      </w:r>
      <w:r>
        <w:t>home</w:t>
      </w:r>
      <w:bookmarkEnd w:id="11"/>
    </w:p>
    <w:p>
      <w:pPr>
        <w:widowControl w:val="0"/>
        <w:numPr>
          <w:numId w:val="0"/>
        </w:numPr>
        <w:jc w:val="both"/>
      </w:pPr>
      <w:r>
        <w:rPr>
          <w:rFonts w:ascii="Times New Roman" w:hAnsi="Times New Roman" w:eastAsia="SimSun" w:cs="Times New Roman"/>
          <w:kern w:val="2"/>
          <w:sz w:val="21"/>
          <w:szCs w:val="24"/>
          <w:lang w:val="en-US" w:eastAsia="zh-CN" w:bidi="ar-SA"/>
        </w:rPr>
        <w:pict>
          <v:shape id="Picture 1" o:spid="_x0000_s1026" type="#_x0000_t75" style="height:376.55pt;width:432.2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jc w:val="both"/>
      </w:pPr>
    </w:p>
    <w:p>
      <w:pPr>
        <w:pStyle w:val="3"/>
      </w:pPr>
      <w:bookmarkStart w:id="12" w:name="_Toc1176431193"/>
      <w:r>
        <w:t>6.2 about</w:t>
      </w:r>
      <w:bookmarkEnd w:id="12"/>
    </w:p>
    <w:p>
      <w:pPr>
        <w:widowControl w:val="0"/>
        <w:numPr>
          <w:numId w:val="0"/>
        </w:numPr>
        <w:jc w:val="both"/>
      </w:pPr>
      <w:r>
        <w:rPr>
          <w:rFonts w:ascii="Times New Roman" w:hAnsi="Times New Roman" w:eastAsia="SimSun" w:cs="Times New Roman"/>
          <w:kern w:val="2"/>
          <w:sz w:val="21"/>
          <w:szCs w:val="24"/>
          <w:lang w:val="en-US" w:eastAsia="zh-CN" w:bidi="ar-SA"/>
        </w:rPr>
        <w:pict>
          <v:shape id="Picture 2" o:spid="_x0000_s1027" type="#_x0000_t75" style="height:402.5pt;width:432.5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bookmarkStart w:id="13" w:name="_Toc979538408"/>
      <w:r>
        <w:t>6.3 blog</w:t>
      </w:r>
      <w:bookmarkEnd w:id="13"/>
    </w:p>
    <w:p>
      <w:pPr>
        <w:widowControl w:val="0"/>
        <w:numPr>
          <w:numId w:val="0"/>
        </w:numPr>
        <w:jc w:val="both"/>
      </w:pPr>
      <w:r>
        <w:rPr>
          <w:rFonts w:ascii="Times New Roman" w:hAnsi="Times New Roman" w:eastAsia="SimSun" w:cs="Times New Roman"/>
          <w:kern w:val="2"/>
          <w:sz w:val="21"/>
          <w:szCs w:val="24"/>
          <w:lang w:val="en-US" w:eastAsia="zh-CN" w:bidi="ar-SA"/>
        </w:rPr>
        <w:pict>
          <v:shape id="Picture 3" o:spid="_x0000_s1028" type="#_x0000_t75" style="height:318.9pt;width:432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bookmarkStart w:id="14" w:name="_Toc1236441210"/>
      <w:r>
        <w:t>6.4 login</w:t>
      </w:r>
      <w:bookmarkEnd w:id="14"/>
    </w:p>
    <w:p>
      <w:pPr>
        <w:widowControl w:val="0"/>
        <w:numPr>
          <w:numId w:val="0"/>
        </w:numPr>
        <w:jc w:val="both"/>
      </w:pPr>
      <w:r>
        <w:rPr>
          <w:rFonts w:ascii="Times New Roman" w:hAnsi="Times New Roman" w:eastAsia="SimSun" w:cs="Times New Roman"/>
          <w:kern w:val="2"/>
          <w:sz w:val="21"/>
          <w:szCs w:val="24"/>
          <w:lang w:val="en-US" w:eastAsia="zh-CN" w:bidi="ar-SA"/>
        </w:rPr>
        <w:pict>
          <v:shape id="Picture 4" o:spid="_x0000_s1029" type="#_x0000_t75" style="height:254.5pt;width:230.4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bookmarkStart w:id="15" w:name="_Toc1140094501"/>
      <w:r>
        <w:t>6.4 details</w:t>
      </w:r>
      <w:bookmarkEnd w:id="15"/>
    </w:p>
    <w:p>
      <w:pPr>
        <w:rPr>
          <w:b/>
          <w:bCs/>
        </w:rPr>
      </w:pPr>
      <w:r>
        <w:rPr>
          <w:rFonts w:ascii="Times New Roman" w:hAnsi="Times New Roman" w:eastAsia="SimSun" w:cs="Times New Roman"/>
          <w:kern w:val="2"/>
          <w:sz w:val="21"/>
          <w:szCs w:val="24"/>
          <w:lang w:val="en-US" w:eastAsia="zh-CN" w:bidi="ar-SA"/>
        </w:rPr>
        <w:pict>
          <v:shape id="Picture 6" o:spid="_x0000_s1030" type="#_x0000_t75" style="height:315.4pt;width:41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pStyle w:val="3"/>
      </w:pPr>
      <w:bookmarkStart w:id="16" w:name="_Toc366155740"/>
      <w:r>
        <w:t>6.5 singup</w:t>
      </w:r>
      <w:bookmarkEnd w:id="16"/>
    </w:p>
    <w:p>
      <w:r>
        <w:rPr>
          <w:rFonts w:ascii="Times New Roman" w:hAnsi="Times New Roman" w:eastAsia="SimSun" w:cs="Times New Roman"/>
          <w:kern w:val="2"/>
          <w:sz w:val="21"/>
          <w:szCs w:val="24"/>
          <w:lang w:val="en-US" w:eastAsia="zh-CN" w:bidi="ar-SA"/>
        </w:rPr>
        <w:pict>
          <v:shape id="Picture 5" o:spid="_x0000_s1031" type="#_x0000_t75" style="height:246.5pt;width:214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FD6F4850"/>
    <w:rsid w:val="4FF7C632"/>
    <w:rsid w:val="6CCD5F22"/>
    <w:rsid w:val="7FFF58F4"/>
    <w:rsid w:val="9D4F6882"/>
    <w:rsid w:val="BFFF28B8"/>
    <w:rsid w:val="FBF7EC74"/>
    <w:rsid w:val="FD6F485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22">
    <w:name w:val="Default Paragraph Font"/>
    <w:uiPriority w:val="0"/>
  </w:style>
  <w:style w:type="table" w:default="1" w:styleId="24">
    <w:name w:val="Normal Table"/>
    <w:semiHidden/>
    <w:uiPriority w:val="0"/>
    <w:tblPr>
      <w:tblStyle w:val="2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toc 1"/>
    <w:basedOn w:val="1"/>
    <w:next w:val="1"/>
    <w:semiHidden/>
    <w:uiPriority w:val="0"/>
  </w:style>
  <w:style w:type="paragraph" w:styleId="14">
    <w:name w:val="toc 2"/>
    <w:basedOn w:val="1"/>
    <w:next w:val="1"/>
    <w:semiHidden/>
    <w:uiPriority w:val="0"/>
    <w:pPr>
      <w:ind w:left="420" w:leftChars="200"/>
    </w:pPr>
  </w:style>
  <w:style w:type="paragraph" w:styleId="15">
    <w:name w:val="toc 3"/>
    <w:basedOn w:val="1"/>
    <w:next w:val="1"/>
    <w:semiHidden/>
    <w:uiPriority w:val="0"/>
    <w:pPr>
      <w:ind w:left="840" w:leftChars="400"/>
    </w:pPr>
  </w:style>
  <w:style w:type="paragraph" w:styleId="16">
    <w:name w:val="toc 4"/>
    <w:basedOn w:val="1"/>
    <w:next w:val="1"/>
    <w:semiHidden/>
    <w:uiPriority w:val="0"/>
    <w:pPr>
      <w:ind w:left="1260" w:leftChars="600"/>
    </w:pPr>
  </w:style>
  <w:style w:type="paragraph" w:styleId="17">
    <w:name w:val="toc 5"/>
    <w:basedOn w:val="1"/>
    <w:next w:val="1"/>
    <w:semiHidden/>
    <w:uiPriority w:val="0"/>
    <w:pPr>
      <w:ind w:left="1680" w:leftChars="800"/>
    </w:pPr>
  </w:style>
  <w:style w:type="paragraph" w:styleId="18">
    <w:name w:val="toc 6"/>
    <w:basedOn w:val="1"/>
    <w:next w:val="1"/>
    <w:semiHidden/>
    <w:uiPriority w:val="0"/>
    <w:pPr>
      <w:ind w:left="2100" w:leftChars="1000"/>
    </w:pPr>
  </w:style>
  <w:style w:type="paragraph" w:styleId="19">
    <w:name w:val="toc 7"/>
    <w:basedOn w:val="1"/>
    <w:next w:val="1"/>
    <w:semiHidden/>
    <w:uiPriority w:val="0"/>
    <w:pPr>
      <w:ind w:left="2520" w:leftChars="1200"/>
    </w:pPr>
  </w:style>
  <w:style w:type="paragraph" w:styleId="20">
    <w:name w:val="toc 8"/>
    <w:basedOn w:val="1"/>
    <w:next w:val="1"/>
    <w:semiHidden/>
    <w:uiPriority w:val="0"/>
    <w:pPr>
      <w:ind w:left="2940" w:leftChars="1400"/>
    </w:pPr>
  </w:style>
  <w:style w:type="paragraph" w:styleId="21">
    <w:name w:val="toc 9"/>
    <w:basedOn w:val="1"/>
    <w:next w:val="1"/>
    <w:semiHidden/>
    <w:uiPriority w:val="0"/>
    <w:pPr>
      <w:ind w:left="3360" w:leftChars="1600"/>
    </w:pPr>
  </w:style>
  <w:style w:type="character" w:styleId="23">
    <w:name w:val="page number"/>
    <w:basedOn w:val="22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4280-01-27T12:28:00Z</dcterms:created>
  <dc:creator>isshe</dc:creator>
  <cp:lastModifiedBy>isshe</cp:lastModifiedBy>
  <dcterms:modified xsi:type="dcterms:W3CDTF">2015-11-26T21:39:23Z</dcterms:modified>
  <dc:title>网页课程设计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2057-9.1.0.4961</vt:lpwstr>
  </property>
</Properties>
</file>