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jc w:val="center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Ullmann算法</w:t>
      </w: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hint="eastAsia"/>
        </w:rPr>
      </w:pP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_Toc1673232569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main.c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_Toc1673232569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_Toc1822366210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graph.cpp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_Toc1822366210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3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_Toc144585011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Graph.h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_Toc144585011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4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_Toc1989054197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matrix.h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_Toc1989054197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6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_Toc713958818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Seperater.cpp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_Toc713958818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10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_Toc2106661716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Seperater.h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_Toc2106661716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11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_Toc1290206685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Ullman.h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_Toc1290206685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12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_Toc745732963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Ullman_build.cpp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_Toc745732963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14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_Toc916471191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Ullman_init.cpp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_Toc916471191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15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_Toc481824476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Ullman_query.cpp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_Toc481824476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18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_Toc90467272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Ullman_utils.cpp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_Toc90467272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23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begin"/>
      </w:r>
      <w:r>
        <w:rPr>
          <w:rFonts w:hint="eastAsia" w:ascii="Times New Roman" w:hAnsi="Times New Roman"/>
          <w:kern w:val="2"/>
          <w:lang w:val="en-US" w:eastAsia="zh-CN"/>
        </w:rPr>
        <w:instrText xml:space="preserve"> HYPERLINK \l _Toc1582701107 </w:instrText>
      </w:r>
      <w:r>
        <w:rPr>
          <w:rFonts w:hint="eastAsia" w:ascii="Times New Roman" w:hAnsi="Times New Roman"/>
          <w:kern w:val="2"/>
          <w:lang w:val="en-US" w:eastAsia="zh-CN"/>
        </w:rPr>
        <w:fldChar w:fldCharType="separate"/>
      </w:r>
      <w:r>
        <w:rPr>
          <w:rFonts w:hint="default" w:ascii="Times New Roman" w:hAnsi="Times New Roman"/>
          <w:kern w:val="2"/>
          <w:lang w:val="en-US" w:eastAsia="zh-CN"/>
        </w:rPr>
        <w:t>Ullman_utils.h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_Toc1582701107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25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rPr>
          <w:rFonts w:hint="eastAsia" w:ascii="Times New Roman" w:hAnsi="Times New Roman"/>
          <w:kern w:val="2"/>
          <w:lang w:val="en-US" w:eastAsia="zh-CN"/>
        </w:rPr>
      </w:pPr>
      <w:r>
        <w:rPr>
          <w:rFonts w:hint="eastAsia" w:ascii="Times New Roman" w:hAnsi="Times New Roman"/>
          <w:kern w:val="2"/>
          <w:lang w:val="en-US" w:eastAsia="zh-CN"/>
        </w:rPr>
        <w:fldChar w:fldCharType="end"/>
      </w: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rPr>
          <w:rFonts w:hint="eastAsia" w:ascii="Times New Roman" w:hAnsi="Times New Roman"/>
          <w:kern w:val="2"/>
          <w:lang w:val="en-US" w:eastAsia="zh-CN"/>
        </w:rPr>
      </w:pPr>
    </w:p>
    <w:p>
      <w:pPr>
        <w:jc w:val="right"/>
        <w:rPr>
          <w:rFonts w:hint="eastAsia"/>
        </w:rPr>
      </w:pPr>
      <w:r>
        <w:rPr>
          <w:rFonts w:hint="default"/>
          <w:kern w:val="2"/>
          <w:lang w:eastAsia="zh-CN"/>
        </w:rPr>
        <w:t>2015-11-18</w:t>
      </w:r>
      <w:r>
        <w:rPr>
          <w:rFonts w:hint="eastAsia" w:ascii="Times New Roman" w:hAnsi="Times New Roman"/>
          <w:kern w:val="2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0" w:name="_Toc1673232569"/>
      <w:r>
        <w:rPr>
          <w:rFonts w:hint="default"/>
        </w:rPr>
        <w:t>main.c</w:t>
      </w:r>
      <w:bookmarkEnd w:id="0"/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"sys/time.h"</w:t>
      </w:r>
    </w:p>
    <w:p>
      <w:pPr>
        <w:rPr>
          <w:rFonts w:hint="eastAsia"/>
        </w:rPr>
      </w:pPr>
      <w:r>
        <w:rPr>
          <w:rFonts w:hint="eastAsia"/>
        </w:rPr>
        <w:t>#include "ullman.h"</w:t>
      </w:r>
    </w:p>
    <w:p>
      <w:pPr>
        <w:rPr>
          <w:rFonts w:hint="eastAsia"/>
        </w:rPr>
      </w:pPr>
      <w:r>
        <w:rPr>
          <w:rFonts w:hint="eastAsia"/>
        </w:rPr>
        <w:t>#include "ullman_utils.h"</w:t>
      </w:r>
    </w:p>
    <w:p>
      <w:pPr>
        <w:rPr>
          <w:rFonts w:hint="eastAsia"/>
        </w:rPr>
      </w:pPr>
      <w:r>
        <w:rPr>
          <w:rFonts w:hint="eastAsia"/>
        </w:rPr>
        <w:t>#include "common.h"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ullman::parameters_t parameters;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//./ullman -database ../data/ -query ../data/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nargh = ullman::get_parameters(&amp;parameters, argc, argv);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//[parameters] - [number of default parameters]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(nargh != ullman::get_narg() - 1)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exit(ULLMAN_ERROR);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std::string seperator;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ullman::get_seperator(&amp;parameters, seperator);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ullman::print_parameters(&amp;parameters);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timeval t1,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elapsed_time = 0.0f;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gettimeofday(&amp;t1, NULL);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ullman::Isomorphism isomorphism(parameters.database, parameters.query, seperator.c_str());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(ULLMAN_SUCCESS != isomorphism.execute())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"not successful execution!");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exit(ULLMAN_ERROR);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gettimeofday(&amp;t2,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elapsed_time = (t2.tv_sec - t1.tv_sec) * 1000.0;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elapsed_time += (t2.tv_usec - t1.tv_usec) / 1000.0;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printf("elapsed time %f\n", elapsed_time);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br w:type="page"/>
      </w:r>
      <w:bookmarkStart w:id="1" w:name="_Toc1822366210"/>
      <w:r>
        <w:rPr>
          <w:rFonts w:hint="default"/>
        </w:rPr>
        <w:t>graph.cpp</w:t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"graph.h"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std::map&lt;int32_t, std::vector&lt;size_t&gt; &gt; Graph::get_vertex_label_map()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(!_m_vertex_label_map.size())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construct_vertex_label_map();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_m_vertex_label_map;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Graph::construct_vertex_label_map()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_m_vertice.size();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_m_vertex_label_map[_m_vertice[i].label].push_back(_m_vertice[i].id);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std::map&lt;struct edge_label_list_t, std::vector&lt;struct edge_t *&gt; &gt;&amp;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Graph::get_edge_label_map()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(!_m_edge_label_map.size())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construct_edge_label_map();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_m_edge_label_map;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//Todo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Graph::construct_edge_label_map()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_m_vertice.size();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_m_vertice[i].edges.size();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edge_t *edge = &amp;_m_vertice[i].edges[j];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edge_label_list_t edge_label_list;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edge_label_list.from_label = _m_vertice[edge-&gt;from].label;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edge_label_list.edge_label = edge-&gt;label;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edge_label_list.to_label = _m_vertice[edge-&gt;to].label;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_m_edge_label_map[edge_label_list].push_back(edge);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pStyle w:val="3"/>
      </w:pPr>
      <w:r>
        <w:br w:type="page"/>
      </w:r>
      <w:bookmarkStart w:id="2" w:name="_Toc144585011"/>
      <w:r>
        <w:t>Graph.h</w:t>
      </w:r>
      <w:bookmarkEnd w:id="2"/>
    </w:p>
    <w:p>
      <w:pPr>
        <w:rPr>
          <w:rFonts w:hint="eastAsia"/>
        </w:rPr>
      </w:pPr>
      <w:r>
        <w:rPr>
          <w:rFonts w:hint="eastAsia"/>
        </w:rPr>
        <w:t>#ifndef GRAPH_H</w:t>
      </w:r>
    </w:p>
    <w:p>
      <w:pPr>
        <w:rPr>
          <w:rFonts w:hint="eastAsia"/>
        </w:rPr>
      </w:pPr>
      <w:r>
        <w:rPr>
          <w:rFonts w:hint="eastAsia"/>
        </w:rPr>
        <w:t>#define GRAPH_H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"common.h"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edge_t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from;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int32_t 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vertex_t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int32_t 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std::vector&lt;struct edge_t&gt; edges;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typedef std::vector&lt;struct vertex_t&gt; Vertice;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edge_label_list_t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from_label;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int32_t edge_label;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to_label;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 operator &lt; (const struct edge_label_list_t&amp; edge_label_list) const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(from_label != edge_label_list.from_label)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from_label &lt; edge_label_list.from_label;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(edge_label != edge_label_list.edge_label)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edge_label &lt; edge_label_list.edge_label;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to_label &lt; edge_label_list.to_label;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Graph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explicit Graph() : id(0), _m_nedges(0)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explicit Graph(size_t size) : id(0), _m_nedges(0), _m_vertice(size)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size()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_m_vertice.size();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resize(size_t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_m_vertice.resize(s);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set_id(size_t 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this-&gt;id =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get_id()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set_nedges(size_t 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_m_nedges = 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get_nedges()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_m_nedges;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set_vertice(const Vertice&amp; vertice)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this-&gt;_m_vertice = vertice;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vertex_t&amp; get_vertex(size_t idx)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_m_vertice[idx];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struct vertex_t&amp; get_vertex(size_t idx) const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_m_vertice[idx];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std::map&lt;struct edge_label_list_t, std::vector&lt;struct edge_t *&gt; &gt;&amp; get_edge_label_map();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 std::map&lt;int32_t, std::vector&lt;size_t&gt; &gt; get_vertex_label_map();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clear()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_m_vertice.clear();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sort_vertex_by_degree()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std::sort(_m_vertice.begin(), _m_vertice.end(), sort_vertex);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sort_vertex_t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 () (const struct vertex_t&amp; vertex_a,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struct vertex_t&amp; vertex_b)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vertex_a.edges.size() &gt; vertex_b.edges.size();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sort_vertex;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construct_edge_label_map();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construct_vertex_label_map();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_m_nedges;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 _m_vertice;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std::map&lt;struct edge_label_list_t, std::vector&lt;struct edge_t *&gt; &gt; _m_edge_label_map;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std::map&lt;int32_t, std::vector&lt;size_t&gt; &gt; _m_vertex_label_map;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1989054197"/>
      <w:r>
        <w:rPr>
          <w:rFonts w:hint="default"/>
        </w:rPr>
        <w:t>matrix.h</w:t>
      </w:r>
      <w:bookmarkEnd w:id="3"/>
    </w:p>
    <w:p>
      <w:pPr>
        <w:rPr>
          <w:rFonts w:hint="eastAsia"/>
        </w:rPr>
      </w:pPr>
      <w:r>
        <w:rPr>
          <w:rFonts w:hint="eastAsia"/>
        </w:rPr>
        <w:t>#ifndef MATRIX_H</w:t>
      </w:r>
    </w:p>
    <w:p>
      <w:pPr>
        <w:rPr>
          <w:rFonts w:hint="eastAsia"/>
        </w:rPr>
      </w:pPr>
      <w:r>
        <w:rPr>
          <w:rFonts w:hint="eastAsia"/>
        </w:rPr>
        <w:t>#define MATRIX_H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&lt;sstream&gt;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//efficient matrix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Matrix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Matrix&lt;T&gt;(size_t nrows, size_t ncolumn)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_m_nrows(nrows), _m_ncolumns(ncolumn), _m_change(true),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_m_value(nrows, std::vector&lt;T&gt;(ncolumn, 0))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Matrix&lt;T&gt;() : _m_nrows(0), _m_ncolumns(0), _m_change(true)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Matrix&lt;T&gt; operator * (const Matrix&lt;T&gt;&amp; other) const;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Matrix&lt;T&gt; transposition() const;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set(size_t i, size_t j, T 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T get(size_t i, size_t j) const;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fill(T 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fill(size_t row, T 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resize(size_t size_i, size_t size_j);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clear();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const char * c_str();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//{nrows, ncolumns}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std::pair&lt;size_t, size_t&gt; size()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std::make_pair(_m_nrows, _m_ncolumns);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_m_ncolumns, _m_nrows;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std::string _m_str;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_m_change;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std::vector&lt;std::vector&lt;T&gt; &gt; _m_value;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Matrix&lt;T&gt; Matrix&lt;T&gt;::transposition()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Matrix&lt;T&gt; matrix(_m_ncolumns, _m_nrows);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_m_ncolumns;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matrix.set(j, i, this-&gt;get(i, 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matrix;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Matrix&lt;T&gt; Matrix&lt;T&gt;::operator * (const Matrix&lt;T&gt;&amp; other)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std::pair&lt;size_t, size_t&gt; other_size = other.size();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(other_size.first != _m_ncolumns)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Matrix&lt;T&gt;();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Matrix&lt;T&gt; matrix(_m_nrows, other_size.second);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other_size.second;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tmp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k = 0; k &lt; _m_ncolumns; ++k)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+= this-&gt;get(i, k) * other.get(k, 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matrix.set(i, j, tmp);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matrix;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Matrix&lt;T&gt;::set(size_t i, size_t j, T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 _m_nrows &amp;&amp; i &gt;= 0 &amp;&amp; j &lt; _m_ncolumns &amp;&amp; j &gt;=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_m_value[i][j]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_m_change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T Matrix&lt;T&gt;::get(size_t i, size_t j)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 _m_nrows &amp;&amp; i &gt;= 0 &amp;&amp; j &lt; _m_ncolumns &amp;&amp; j &gt;=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_m_value[i][j];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Matrix&lt;T&gt;::fill(T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_m_value[i].assign(_m_ncolumns,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_m_change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Matrix&lt;T&gt;::fill(size_t nrow, T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(nrow &lt; _m_nrows)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_m_value[nrow].assign(_m_ncolumns,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Matrix&lt;T&gt;::resize(size_t size_i, size_t size_j)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(_m_value.size() &lt; size_i)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_m_value.resize(size_i, std::vector&lt;T&gt;(_m_ncolumns, 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_m_nrows = size_i;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(_m_value[0].size() &lt; size_j)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_m_value[i].resize(size_j,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_m_ncolumns = size_j;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_m_change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Matrix&lt;T&gt;::clear()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_m_value[i].clear();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_m_ncolumns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_m_nrows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_m_change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const char * Matrix&lt;T&gt;::c_str()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(_m_change)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std::stringstream 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_m_nrows;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_m_ncolumns;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_m_value[i][j]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_m_str = ss.str();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_m_change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_m_str.c_str();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pStyle w:val="3"/>
        <w:rPr>
          <w:rFonts w:hint="default"/>
        </w:rPr>
      </w:pPr>
      <w:r>
        <w:rPr>
          <w:rFonts w:hint="eastAsia"/>
        </w:rPr>
        <w:br w:type="page"/>
      </w:r>
      <w:bookmarkStart w:id="4" w:name="_Toc713958818"/>
      <w:r>
        <w:rPr>
          <w:rFonts w:hint="default"/>
        </w:rPr>
        <w:t>Seperater.cpp</w:t>
      </w:r>
      <w:bookmarkEnd w:id="4"/>
    </w:p>
    <w:p>
      <w:pPr>
        <w:rPr>
          <w:rFonts w:hint="eastAsia"/>
        </w:rPr>
      </w:pPr>
      <w:r>
        <w:rPr>
          <w:rFonts w:hint="eastAsia"/>
        </w:rPr>
        <w:t>#include "seperator.h"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const uint32_t MAX_LENGTH = 1024;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uint32_t Seperator::seperate(const char* file_path, Buffer&amp; stream)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line[MAX_LENGTH];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*fp = fopen(file_path, "r+");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(fp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"error occurs when reading file %s\n", file_path);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exit(ULLMAN_ERROR);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uint32_t ncount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(fgets(line, MAX_LENGTH - 1, fp)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stream.resize(ncount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*pch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pch = strtok(line, _m_token);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(pch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stream[ncount].push_back(std::string(pch));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pch = strtok(NULL, _m_token);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bookmarkStart w:id="5" w:name="_Toc2106661716"/>
      <w:r>
        <w:rPr>
          <w:rFonts w:hint="default"/>
        </w:rPr>
        <w:t>Seperater.h</w:t>
      </w:r>
      <w:bookmarkEnd w:id="5"/>
    </w:p>
    <w:p>
      <w:pPr>
        <w:rPr>
          <w:rFonts w:hint="eastAsia"/>
        </w:rPr>
      </w:pPr>
      <w:r>
        <w:rPr>
          <w:rFonts w:hint="eastAsia"/>
        </w:rPr>
        <w:t>#ifndef SEPERATOR_H</w:t>
      </w:r>
    </w:p>
    <w:p>
      <w:pPr>
        <w:rPr>
          <w:rFonts w:hint="eastAsia"/>
        </w:rPr>
      </w:pPr>
      <w:r>
        <w:rPr>
          <w:rFonts w:hint="eastAsia"/>
        </w:rPr>
        <w:t>#define SEPERATOR_H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"common.h"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Seperator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Seperator(const char* token): _m_token(token)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uint32_t seperate(const char *file_path, Buffer&amp; stream);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_m_token;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//SEPERATOR_H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bookmarkStart w:id="6" w:name="_Toc1290206685"/>
      <w:r>
        <w:rPr>
          <w:rFonts w:hint="default"/>
        </w:rPr>
        <w:t>Ullman.h</w:t>
      </w:r>
      <w:bookmarkEnd w:id="6"/>
    </w:p>
    <w:p>
      <w:pPr>
        <w:rPr>
          <w:rFonts w:hint="eastAsia"/>
        </w:rPr>
      </w:pPr>
      <w:r>
        <w:rPr>
          <w:rFonts w:hint="eastAsia"/>
        </w:rPr>
        <w:t>#ifndef ULLMAN_H</w:t>
      </w:r>
    </w:p>
    <w:p>
      <w:pPr>
        <w:rPr>
          <w:rFonts w:hint="eastAsia"/>
        </w:rPr>
      </w:pPr>
      <w:r>
        <w:rPr>
          <w:rFonts w:hint="eastAsia"/>
        </w:rPr>
        <w:t>#define ULLMAN_H</w:t>
      </w:r>
    </w:p>
    <w:p>
      <w:pPr>
        <w:rPr>
          <w:rFonts w:hint="eastAsia"/>
        </w:rPr>
      </w:pPr>
      <w:r>
        <w:rPr>
          <w:rFonts w:hint="eastAsia"/>
        </w:rPr>
        <w:t>#include &lt;set&gt;</w:t>
      </w:r>
    </w:p>
    <w:p>
      <w:pPr>
        <w:rPr>
          <w:rFonts w:hint="eastAsia"/>
        </w:rPr>
      </w:pPr>
      <w:r>
        <w:rPr>
          <w:rFonts w:hint="eastAsia"/>
        </w:rPr>
        <w:t>#include "graph.h"</w:t>
      </w:r>
    </w:p>
    <w:p>
      <w:pPr>
        <w:rPr>
          <w:rFonts w:hint="eastAsia"/>
        </w:rPr>
      </w:pPr>
      <w:r>
        <w:rPr>
          <w:rFonts w:hint="eastAsia"/>
        </w:rPr>
        <w:t>#include "matrix.h"</w:t>
      </w:r>
    </w:p>
    <w:p>
      <w:pPr>
        <w:rPr>
          <w:rFonts w:hint="eastAsia"/>
        </w:rPr>
      </w:pPr>
      <w:r>
        <w:rPr>
          <w:rFonts w:hint="eastAsia"/>
        </w:rPr>
        <w:t>#include "seperator.h"</w:t>
      </w:r>
    </w:p>
    <w:p>
      <w:pPr>
        <w:rPr>
          <w:rFonts w:hint="eastAsia"/>
        </w:rPr>
      </w:pPr>
      <w:r>
        <w:rPr>
          <w:rFonts w:hint="eastAsia"/>
        </w:rPr>
        <w:t>#include "common.h"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Database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push_graph(const Graph&amp; graph)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graphs.push_back(graph);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Graph&amp; get_graph(size_t id)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graphs[id];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Graph&amp; get_graph(size_t 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graphs[id];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size_t size() const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graphs.size();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sort()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graphs.size();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graphs[i].sort_vertex_by_degree();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std::vector&lt;Graph&gt; graphs;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Isomorphism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explicit Isomorphism(const char *database, const char *query, const char *sep_type)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_m_file_data(database), _m_file_query(query) , _m_seperator(sep_type)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UllmanReturnCode execute();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UllmanReturnCode read_input(const Buffer&amp; input, Database&amp; database);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UllmanReturnCode query();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construct_match(Graph&amp; query_graph, Graph&amp; entry_graph);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dfs_search(size_t idx, Matrix&lt;bool&gt; matrix);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build_matrix(Matrix&lt;bool&gt;&amp; matrix, size_t nrows, size_t ncolumns);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build_matrix(Matrix&lt;bool&gt;&amp; matrix, const Graph&amp; graph);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judge(const Matrix&lt;bool&gt;&amp; matrix);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refine(Matrix&lt;bool&gt;&amp; matrix, size_t start);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UllmanReturnCode output();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*_m_file_data;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*_m_file_query;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Seperator _m_seperator;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 _m_database;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 _m_query;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//whether current columns are used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_m_columns;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//whether all the possible olumns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std::vector&lt;int32_t&gt; _m_columns_used;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//corresponding matrix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matrix_b;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//corresponding matrix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matrix_a;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std::vector&lt;std::vector&lt;size_t&gt; &gt; _m_output;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_m_cur_graph_id;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_m_cur_query_id;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_m_cur_find;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7" w:name="_Toc745732963"/>
      <w:r>
        <w:rPr>
          <w:rFonts w:hint="default"/>
        </w:rPr>
        <w:t>Ullman_build.cpp</w:t>
      </w:r>
      <w:bookmarkEnd w:id="7"/>
    </w:p>
    <w:p>
      <w:pPr>
        <w:rPr>
          <w:rFonts w:hint="eastAsia"/>
        </w:rPr>
      </w:pPr>
      <w:r>
        <w:rPr>
          <w:rFonts w:hint="eastAsia"/>
        </w:rPr>
        <w:t>#include "ullman.h"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//Todo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Isomorphism::build_matrix(Matrix&lt;bool&gt;&amp; matrix, size_t nrows, size_t ncolumns)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matrix.resize(nrows, ncolumns);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_m_columns_used.size();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(_m_columns_used[i] !=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matrix.set(_m_columns_used[i], i,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//Todo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Isomorphism::build_matrix(Matrix&lt;bool&gt;&amp; matrix, const Graph&amp; graph)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matrix.resize(graph.size(), graph.size());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graph.size();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struct vertex_t&amp; vertex = graph.get_vertex(i);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from_id = vertex.id;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vertex.edges.size();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to_id = vertex.edges[j].to;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matrix.set(from_id, to_id,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bookmarkStart w:id="8" w:name="_Toc916471191"/>
      <w:r>
        <w:rPr>
          <w:rFonts w:hint="default"/>
        </w:rPr>
        <w:t>Ullman_init.cpp</w:t>
      </w:r>
      <w:bookmarkEnd w:id="8"/>
    </w:p>
    <w:p>
      <w:pPr>
        <w:rPr>
          <w:rFonts w:hint="eastAsia"/>
        </w:rPr>
      </w:pPr>
      <w:r>
        <w:rPr>
          <w:rFonts w:hint="eastAsia"/>
        </w:rPr>
        <w:t>#include "sys/time.h"</w:t>
      </w:r>
    </w:p>
    <w:p>
      <w:pPr>
        <w:rPr>
          <w:rFonts w:hint="eastAsia"/>
        </w:rPr>
      </w:pPr>
      <w:r>
        <w:rPr>
          <w:rFonts w:hint="eastAsia"/>
        </w:rPr>
        <w:t>#include "ullman.h"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UllmanReturnCode Isomorphism::execute()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 ullman_database;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 ullman_query;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_m_seperator.seperate(_m_file_data, ullman_database);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_m_seperator.seperate(_m_file_query, ullman_query);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(ULLMAN_SUCCESS != read_input(ullman_database, _m_database))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"read input database error!\n");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//To-do: sort the vertices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(ULLMAN_SUCCESS != read_input(ullman_query, _m_query))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"read input query error!\n");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timeval t1,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elapsed_time = 0.0f;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gettimeofday(&amp;t1,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(ULLMAN_SUCCESS != query())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"find isomorphism error!\n");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gettimeofday(&amp;t2,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elapsed_time = (t2.tv_sec - t1.tv_sec) * 1000.0;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elapsed_time += (t2.tv_usec - t1.tv_usec) / 1000.0;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//printf("elapsed time-&gt;execute %f\n", elapsed_time);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(ULLMAN_SUCCESS != output())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"output error!\n");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UllmanReturnCode Isomorphism::read_input(const Buffer&amp; buffer, Database&amp; database)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 graph;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 vertice;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graph_idx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edge_id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buffer.size();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(buffer[i][0] == "t")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graph.set_nedges(edge_id);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graph.set_vertice(vertice);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edge_id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database.push_graph(graph);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indicator, seperator;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indicator = buffer[i][0][0];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seperator = buffer[i][1][0];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sscanf(buffer[i][2].c_str(), "%zu", &amp;idx);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(graph_idx != idx)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"reading buffer warning! %zu %zu\n", graph_idx, idx);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ULLMAN_WARNING;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//printf("t # %zu\n", idx);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graph.set_id(idx);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++graph_idx;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(buffer[i][0] == "v")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indicator;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int32_t 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indicator = buffer[i][0][0];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sscanf(buffer[i][1].c_str(), "%zu", &amp;id);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sscanf(buffer[i][2].c_str(), "%d", &amp;label);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//printf("v %zu %d\n", id, label);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vertex_t vertex;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vertex.id =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vertex.label = label;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vertice.push_back(vertex);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(buffer[i][0] == "e")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indicator;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from, 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int32_t 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indicator = buffer[i][0][0];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sscanf(buffer[i][1].c_str(), "%zu", &amp;from);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sscanf(buffer[i][2].c_str(), "%zu", &amp;to);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sscanf(buffer[i][3].c_str(), "%d", &amp;label);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//printf("e %zu %zu %d\n", from, to, label);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edge_t edge;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edge.from = from;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edge.to = 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edge.label = label;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edge.id = edge_id;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++edge_id;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//first edge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vertice[from].edges.push_back(edge);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//second edge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edge.from = 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edge.to = from;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vertice[to].edges.push_back(edge);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fprintf(stderr, "reading buffer warning!\n");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graph.set_vertice(vertice);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database.push_graph(graph);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UllmanReturnCode Isomorphism::output()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_m_output.size();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 # %zu : %zu\n", i, _m_output[i].size());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_m_output[i].size();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_m_output[i].size();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printf("%zu ", _m_output[i][j]);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printf("\nsum: %zu\n", 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9" w:name="_Toc481824476"/>
      <w:r>
        <w:rPr>
          <w:rFonts w:hint="default"/>
        </w:rPr>
        <w:t>Ullman_query.cpp</w:t>
      </w:r>
      <w:bookmarkEnd w:id="9"/>
    </w:p>
    <w:p>
      <w:pPr>
        <w:rPr>
          <w:rFonts w:hint="eastAsia"/>
        </w:rPr>
      </w:pPr>
      <w:r>
        <w:rPr>
          <w:rFonts w:hint="eastAsia"/>
        </w:rPr>
        <w:t>#include "ullman.h"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UllmanReturnCode Isomorphism::query()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_m_output.resize(_m_query.size());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_m_query.size();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Graph&amp; query_graph = _m_query.get_graph(i);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_m_cur_query_id = query_graph.get_id();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build_matrix(matrix_a, query_graph);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_m_database.size();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Graph&amp; entry_graph = _m_database.get_graph(j);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_m_cur_graph_id = entry_graph.get_id();</w:t>
      </w: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printf("query_id %zu, graph_id %zu\n", _m_cur_query_id, _m_cur_graph_id);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//printf("query_graph.size() %zu, entry_graph.size() %zu\n", query_graph.size(), entry_graph.size());</w:t>
      </w:r>
    </w:p>
    <w:p>
      <w:pPr>
        <w:rPr>
          <w:rFonts w:hint="eastAsia"/>
        </w:rPr>
      </w:pPr>
      <w:r>
        <w:rPr>
          <w:rFonts w:hint="eastAsia"/>
        </w:rPr>
        <w:t xml:space="preserve">#endif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_m_columns.resize(query_graph.size(), entry_graph.size());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_m_columns_used.resize(entry_graph.size(), -1);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build_matrix(matrix_b, entry_graph);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(!construct_match(query_graph, entry_graph))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 _m_columns.c_str());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#endif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_m_cur_find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k = 0; k &lt; _m_columns.size().second; ++k)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(!_m_columns.get(0, 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matrix = _m_columns;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matrix.fill(0,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matrix.set(0, k,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_m_columns_used[k]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dfs_search(1, matrix);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_m_columns_used[k]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ULLMAN_SUCCESS;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Isomorphism::construct_match(Graph&amp; query_graph, Graph&amp; entry_graph)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//prune : the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(query_graph.size() &gt; entry_graph.size())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 std::map&lt;struct edge_label_list_t, std::vector&lt;struct edge_t *&gt; &gt;&amp; query_list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query_graph.get_edge_label_map();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std::map&lt;struct edge_label_list_t, std::vector&lt;struct edge_t *&gt; &gt;::const_iterator query_list_it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query_list.begin();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 std::map&lt;struct edge_label_list_t, std::vector&lt;struct edge_t *&gt; &gt;&amp; entry_list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entry_graph.get_edge_label_map();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std::map&lt;struct edge_label_list_t, std::vector&lt;struct edge_t *&gt; &gt;::const_iterator entry_list_it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entry_list.begin();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(query_list_it != query_list.end() &amp;&amp; entry_list_it != entry_list.end())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(query_list_it-&gt;first &lt; entry_list_it-&gt;first)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++query_list_it;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(entry_list_it-&gt;first &lt; query_list_it-&gt;first)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++entry_list_it;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(query_list_it-&gt;second).size();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edge_t *query_edge = (query_list_it-&gt;second)[i];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query_from = query_edge-&gt;from;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query_to = query_edge-&gt;to;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(entry_list_it-&gt;second).size();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edge_t *entry_edge = (entry_list_it-&gt;second)[j];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entry_from = entry_edge-&gt;from;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entry_to = entry_edge-&gt;to;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_m_columns.set(query_from, entry_from,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_m_columns.set(query_to, entry_to,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++entry_list_it;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++query_list_it;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//prune : degree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_m_columns.size().first;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_m_columns.size().second;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(_m_columns.get(i, j)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degree_from = query_graph.get_vertex(i).edges.size();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degree_to = entry_graph.get_vertex(j).edges.size();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(degree_to &lt; degree_from)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_m_columns.set(i, j,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//prune : refine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refine(_m_columns,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//printf("after refine\n%s\n", _m_columns.c_str());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//prune : the mapping of zeros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_m_columns.size().first;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find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_m_columns.size().second;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(_m_columns.get(i, j)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(!find)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Isomorphism::dfs_search(size_t idx, Matrix&lt;bool&gt; matrix)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//prune 3: if only one of the mapping has found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(_m_cur_find)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printf("idx %zu, size %zu\n", idx, _m_columns.size().first);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printf("query_id %zu, graph_id %zu\n", _m_cur_query_id, _m_cur_graph_id);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//printf("%s\n", matrix.c_str());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(idx == matrix.size().first)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matrix_c = matrix * ((matrix * matrix_b).transposition());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printf("idx %zu, size %zu\n", idx, _m_columns.size().first);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printf("query_id %zu, graph_id %zu\n", _m_cur_query_id, _m_cur_graph_id);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printf("m\n%s\n", _m_columns.c_str());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printf("b\n%s\n", matrix_b.c_str());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printf("m * b\n%s\n", (_m_columns * matrix_b).c_str());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printf("m * b.trans\n%s\n", ((_m_columns * matrix_b).transposition()).c_str());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printf("m * m * b.trans\n%s\n", (_m_columns * ((_m_columns * matrix_b).transposition())).c_str());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printf("c\n%s\n", matrix_c.c_str());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printf("a\n%s\n", matrix_a.c_str());</w:t>
      </w:r>
    </w:p>
    <w:p>
      <w:pPr>
        <w:rPr>
          <w:rFonts w:hint="eastAsia"/>
        </w:rPr>
      </w:pPr>
      <w:r>
        <w:rPr>
          <w:rFonts w:hint="eastAsia"/>
        </w:rPr>
        <w:t xml:space="preserve">#endif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(judge(matrix_c))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_m_cur_find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_m_output[_m_cur_query_id].push_back(_m_cur_graph_id);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refine(matrix, idx);</w:t>
      </w: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//printf("after refine\n%s\n", matrix.c_str());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matrix.size().second;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(_m_columns_used[i] != -1 || !matrix.get(idx, i))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Matrix&lt;bool&gt; next_matrix = matrix;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next_matrix.fill(idx,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next_matrix.set(idx, i,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_m_columns_used[i] = idx;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dfs_search(idx + 1, next_matrix);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_m_columns_used[i]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Isomorphism::judge(const Matrix&lt;bool&gt;&amp; matrix_c)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0; i &lt; matrix_a.size().first;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matrix_a.size().second;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(matrix_a.get(i, j)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(matrix_c.get(i, j) == 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Isomorphism::refine(Matrix&lt;bool&gt;&amp; matrix, size_t 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Graph&amp; query_graph = _m_query.get_graph(_m_cur_query_id);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//Todo: optimize refine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change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 = start; i &lt; matrix.size().first; ++i)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j = 0; j &lt; matrix.size().second; ++j)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(matrix.get(i, j)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struct vertex_t&amp; vertex = query_graph.get_vertex(i);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find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k = 0; k &lt; vertex.edges.size(); ++k)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x = vertex.edges[k].to;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non_zero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y = 0; y &lt; matrix.size().second; ++y)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(matrix.get(x, y) &amp;&amp; matrix_b.get(y, j))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non_zero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(!non_zero)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(!find)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matrix.set(i, j,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(!change)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10" w:name="_Toc90467272"/>
      <w:r>
        <w:rPr>
          <w:rFonts w:hint="default"/>
        </w:rPr>
        <w:t>Ullman_utils.cpp</w:t>
      </w:r>
      <w:bookmarkEnd w:id="10"/>
    </w:p>
    <w:p>
      <w:pPr>
        <w:rPr>
          <w:rFonts w:hint="eastAsia"/>
        </w:rPr>
      </w:pPr>
      <w:r>
        <w:rPr>
          <w:rFonts w:hint="eastAsia"/>
        </w:rPr>
        <w:t>#include "ullman_utils.h"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get_parameters(struct parameters_t *p_parameters, int argc, char *argv[])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*database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*query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sep_type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n_argh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i_argv = 1; i_argv &lt; argc - 1; i_argv +=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(size_t i_argh = 0; i_argh &lt; N_ARG; i_argh++)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(strcmp(argv[i_argv], ARGH[i_argh])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(i_argh)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 database = argv[i_argv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n_argh++;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query = argv[i_argv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n_argh++;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sep_type = atoi(argv[i_argv + 1]);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(sep_type &lt; 0 || sep_type &gt;= SEP_TYPE_NCOUNT)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p_parameters-&gt;database = database;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p_parameters-&gt;query = query;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p_parameters-&gt;sep_type = sep_type;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n_argh;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get_seperator(const struct parameters_t *p_parameters,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std::string&amp; seperator)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(p_parameters-&gt;sep_type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//To-do: seperator factory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seperator =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//do nothing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print_parameters(const struct parameters_t *p_parameters)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printf("-database: %s\n", p_parameters-&gt;database);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printf("-query: %s\n", p_parameters-&gt;query);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printf("-sep: %d\n", p_parameters-&gt;sep_type);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get_narg()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N_ARG;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usage()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bookmarkStart w:id="11" w:name="_Toc1582701107"/>
      <w:r>
        <w:rPr>
          <w:rFonts w:hint="default"/>
        </w:rPr>
        <w:t>Ullman_utils.h</w:t>
      </w:r>
      <w:bookmarkEnd w:id="11"/>
    </w:p>
    <w:p>
      <w:pPr>
        <w:rPr>
          <w:rFonts w:hint="eastAsia"/>
        </w:rPr>
      </w:pPr>
      <w:r>
        <w:rPr>
          <w:rFonts w:hint="eastAsia"/>
        </w:rPr>
        <w:t>#ifndef ULLMAN_UTILS_H</w:t>
      </w:r>
    </w:p>
    <w:p>
      <w:pPr>
        <w:rPr>
          <w:rFonts w:hint="eastAsia"/>
        </w:rPr>
      </w:pPr>
      <w:r>
        <w:rPr>
          <w:rFonts w:hint="eastAsia"/>
        </w:rPr>
        <w:t>#define ULLMAN_UTILS_H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"common.h"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ullman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static size_t N_ARG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static char *ARGH[N_ARG] = { "-database", "-query", "-sep"};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parameters_t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*database;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*query;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sep_type;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SEP_TYPE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SEP_TYPE_NCOUNT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get_parameters(struct parameters_t *p_parameters, int argc, char *argv[]);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print_parameters(const struct parameters_t *p_parameters);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get_seperator(const struct parameters_t *p_parameters, std::string&amp; seperator);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get_narg();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usage();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}//namespace ullman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//此程序共1100行左右.</w:t>
      </w:r>
      <w:bookmarkStart w:id="12" w:name="_GoBack"/>
      <w:bookmarkEnd w:id="12"/>
    </w:p>
    <w:sectPr>
      <w:pgSz w:w="12247" w:h="15819"/>
      <w:pgMar w:top="1440" w:right="1797" w:bottom="1440" w:left="1797" w:header="708" w:footer="708" w:gutter="0"/>
      <w:lnNumType w:countBy="1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E074BE0"/>
    <w:rsid w:val="3E074BE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24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2"/>
    <w:basedOn w:val="1"/>
    <w:next w:val="1"/>
    <w:semiHidden/>
    <w:uiPriority w:val="0"/>
    <w:pPr>
      <w:ind w:left="420" w:leftChars="2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5"/>
    <w:basedOn w:val="1"/>
    <w:next w:val="1"/>
    <w:semiHidden/>
    <w:uiPriority w:val="0"/>
    <w:pPr>
      <w:ind w:left="1680" w:leftChars="800"/>
    </w:pPr>
  </w:style>
  <w:style w:type="paragraph" w:styleId="18">
    <w:name w:val="toc 6"/>
    <w:basedOn w:val="1"/>
    <w:next w:val="1"/>
    <w:semiHidden/>
    <w:uiPriority w:val="0"/>
    <w:pPr>
      <w:ind w:left="2100" w:leftChars="1000"/>
    </w:pPr>
  </w:style>
  <w:style w:type="paragraph" w:styleId="19">
    <w:name w:val="toc 7"/>
    <w:basedOn w:val="1"/>
    <w:next w:val="1"/>
    <w:semiHidden/>
    <w:uiPriority w:val="0"/>
    <w:pPr>
      <w:ind w:left="2520" w:leftChars="1200"/>
    </w:pPr>
  </w:style>
  <w:style w:type="paragraph" w:styleId="20">
    <w:name w:val="toc 8"/>
    <w:basedOn w:val="1"/>
    <w:next w:val="1"/>
    <w:semiHidden/>
    <w:uiPriority w:val="0"/>
    <w:pPr>
      <w:ind w:left="2940" w:leftChars="14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  <w:style w:type="character" w:customStyle="1" w:styleId="24">
    <w:name w:val="Heading 2 Char"/>
    <w:link w:val="3"/>
    <w:uiPriority w:val="0"/>
    <w:rPr>
      <w:rFonts w:ascii="Arial" w:hAnsi="Arial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2015-11-18T16:09:00Z</dcterms:created>
  <dc:creator>isshe</dc:creator>
  <cp:lastModifiedBy>isshe</cp:lastModifiedBy>
  <dcterms:modified xsi:type="dcterms:W3CDTF">2015-11-18T16:35:48Z</dcterms:modified>
  <dc:title>Ullmann算法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