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多播服务器/客户端</w:t>
      </w:r>
    </w:p>
    <w:p>
      <w:pPr>
        <w:pStyle w:val="2"/>
        <w:numPr>
          <w:numId w:val="0"/>
        </w:numPr>
      </w:pPr>
    </w:p>
    <w:p>
      <w:pPr>
        <w:pStyle w:val="13"/>
        <w:tabs>
          <w:tab w:val="right" w:leader="dot" w:pos="8653"/>
        </w:tabs>
        <w:rPr>
          <w:rFonts w:ascii="Arial" w:hAnsi="Arial"/>
          <w:i w:val="0"/>
          <w:kern w:val="44"/>
          <w:sz w:val="24"/>
          <w:szCs w:val="24"/>
          <w:lang w:val="en-US" w:eastAsia="zh-CN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_Toc441478899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第1章 前言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_Toc441478899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2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/>
          <w:i w:val="0"/>
          <w:kern w:val="44"/>
          <w:sz w:val="24"/>
          <w:szCs w:val="24"/>
          <w:lang w:val="en-US" w:eastAsia="zh-CN"/>
        </w:rPr>
      </w:pP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_Toc1356974829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第2章 工作流程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_Toc1356974829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2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/>
          <w:i w:val="0"/>
          <w:kern w:val="44"/>
          <w:sz w:val="24"/>
          <w:szCs w:val="24"/>
          <w:lang w:val="en-US" w:eastAsia="zh-CN"/>
        </w:rPr>
      </w:pP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_Toc1351928044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2.1 多播服务器的工作流程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_Toc1351928044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2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/>
          <w:i w:val="0"/>
          <w:kern w:val="44"/>
          <w:sz w:val="24"/>
          <w:szCs w:val="24"/>
          <w:lang w:val="en-US" w:eastAsia="zh-CN"/>
        </w:rPr>
      </w:pP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_Toc1907684616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2.2 多播客户端的工作流程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_Toc1907684616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3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/>
          <w:i w:val="0"/>
          <w:kern w:val="44"/>
          <w:sz w:val="24"/>
          <w:szCs w:val="24"/>
          <w:lang w:val="en-US" w:eastAsia="zh-CN"/>
        </w:rPr>
      </w:pP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_Toc1440910193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第3章 主要的函数及功能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_Toc1440910193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3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/>
          <w:i w:val="0"/>
          <w:kern w:val="44"/>
          <w:sz w:val="24"/>
          <w:szCs w:val="24"/>
          <w:lang w:val="en-US" w:eastAsia="zh-CN"/>
        </w:rPr>
      </w:pP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_Toc617602312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3.1 多播服务器3.1.1 main函数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_Toc617602312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3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8653"/>
        </w:tabs>
        <w:rPr>
          <w:rFonts w:ascii="Arial" w:hAnsi="Arial"/>
          <w:i w:val="0"/>
          <w:kern w:val="44"/>
          <w:sz w:val="24"/>
          <w:szCs w:val="24"/>
          <w:lang w:val="en-US" w:eastAsia="zh-CN"/>
        </w:rPr>
      </w:pP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_Toc1249349345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3.1.2 mcast_join函数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_Toc1249349345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5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/>
          <w:i w:val="0"/>
          <w:kern w:val="44"/>
          <w:sz w:val="24"/>
          <w:szCs w:val="24"/>
          <w:lang w:val="en-US" w:eastAsia="zh-CN"/>
        </w:rPr>
      </w:pP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_Toc483573648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3.2 多播客户端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_Toc483573648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8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/>
          <w:i w:val="0"/>
          <w:kern w:val="44"/>
          <w:sz w:val="24"/>
          <w:szCs w:val="24"/>
          <w:lang w:val="en-US" w:eastAsia="zh-CN"/>
        </w:rPr>
      </w:pP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_Toc2066989098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3.2.1 main函数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_Toc2066989098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8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/>
          <w:i w:val="0"/>
          <w:kern w:val="44"/>
          <w:sz w:val="24"/>
          <w:szCs w:val="24"/>
          <w:lang w:val="en-US" w:eastAsia="zh-CN"/>
        </w:rPr>
      </w:pP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_Toc790871683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3.2.2 dg_cli函数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_Toc790871683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9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/>
          <w:i w:val="0"/>
          <w:kern w:val="44"/>
          <w:lang w:val="en-US" w:eastAsia="zh-CN"/>
        </w:rPr>
      </w:pP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instrText xml:space="preserve"> HYPERLINK \l _Toc224517895 </w:instrText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第4章 总结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ab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begin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instrText xml:space="preserve"> PAGEREF _Toc224517895 </w:instrTex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separate"/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t>11</w:t>
      </w:r>
      <w:r>
        <w:rPr>
          <w:rFonts w:ascii="Arial" w:hAnsi="Arial"/>
          <w:i w:val="0"/>
          <w:kern w:val="44"/>
          <w:sz w:val="24"/>
          <w:szCs w:val="24"/>
          <w:lang w:val="en-US" w:eastAsia="zh-CN"/>
        </w:rPr>
        <w:fldChar w:fldCharType="end"/>
      </w:r>
      <w:r>
        <w:rPr>
          <w:rFonts w:ascii="Arial" w:hAnsi="Arial"/>
          <w:i w:val="0"/>
          <w:kern w:val="44"/>
          <w:sz w:val="24"/>
          <w:szCs w:val="24"/>
          <w:lang w:eastAsia="zh-CN"/>
        </w:rPr>
        <w:fldChar w:fldCharType="end"/>
      </w:r>
    </w:p>
    <w:p>
      <w:pPr>
        <w:pStyle w:val="2"/>
        <w:numPr>
          <w:numId w:val="0"/>
        </w:numPr>
      </w:pPr>
      <w:r>
        <w:rPr>
          <w:rFonts w:ascii="Arial" w:hAnsi="Arial"/>
          <w:i w:val="0"/>
          <w:kern w:val="44"/>
          <w:lang w:eastAsia="zh-CN"/>
        </w:rPr>
        <w:fldChar w:fldCharType="end"/>
      </w:r>
      <w:bookmarkStart w:id="11" w:name="_GoBack"/>
      <w:bookmarkEnd w:id="11"/>
    </w:p>
    <w:p>
      <w:pPr>
        <w:pStyle w:val="2"/>
        <w:numPr>
          <w:numId w:val="0"/>
        </w:numPr>
      </w:pPr>
      <w:r>
        <w:br w:type="page"/>
      </w:r>
      <w:bookmarkStart w:id="0" w:name="_Toc441478899"/>
      <w:r>
        <w:t>第1章 前言</w:t>
      </w:r>
      <w:bookmarkEnd w:id="0"/>
    </w:p>
    <w:p>
      <w:pPr>
        <w:numPr>
          <w:numId w:val="0"/>
        </w:numPr>
        <w:ind w:firstLine="420" w:firstLineChars="0"/>
      </w:pPr>
      <w:r>
        <w:t>此程序的功能是客户端获取局域网内运行了服务器程序的主机的mac地址、ip地址等信息。权当学习使用，实用价值并不高，若要更实用的话，在程序内使用arp协议应该是不错的选择。此程序是在学习《unix网络编程（卷1）》的时候从书中程序分离出来的，本文主要介绍一下此程序的主要的函数和工作流程。</w:t>
      </w:r>
    </w:p>
    <w:p>
      <w:pPr>
        <w:pStyle w:val="2"/>
      </w:pPr>
      <w:bookmarkStart w:id="1" w:name="_Toc1356974829"/>
      <w:r>
        <w:t>第2章 工作流程</w:t>
      </w:r>
      <w:bookmarkEnd w:id="1"/>
    </w:p>
    <w:p>
      <w:pPr>
        <w:pStyle w:val="3"/>
      </w:pPr>
      <w:bookmarkStart w:id="2" w:name="_Toc1351928044"/>
      <w:r>
        <w:t>2.1 多播服务器的工作流程</w:t>
      </w:r>
      <w:bookmarkEnd w:id="2"/>
    </w:p>
    <w:p>
      <w:pPr>
        <w:numPr>
          <w:numId w:val="0"/>
        </w:numPr>
      </w:pPr>
      <w:r>
        <w:rPr>
          <w:rFonts w:ascii="Times New Roman" w:hAnsi="Times New Roman"/>
          <w:kern w:val="2"/>
          <w:sz w:val="21"/>
          <w:lang w:val="en-US" w:eastAsia="zh-CN"/>
        </w:rPr>
        <w:pict>
          <v:shape id="Picture 6" o:spid="_x0000_s1026" type="#_x0000_t75" style="height:415.45pt;width:327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t>使用地址复用是为了在一台主机开启多个服务器程序。</w:t>
      </w:r>
    </w:p>
    <w:p>
      <w:pPr>
        <w:numPr>
          <w:numId w:val="0"/>
        </w:numPr>
      </w:pPr>
      <w:r>
        <w:t>设置信号量的作用是：计算接收到的信息的数量。</w:t>
      </w:r>
    </w:p>
    <w:p>
      <w:pPr>
        <w:pStyle w:val="3"/>
      </w:pPr>
      <w:bookmarkStart w:id="3" w:name="_Toc1907684616"/>
      <w:r>
        <w:t>2.2 多播客户端的工作流程</w:t>
      </w:r>
      <w:bookmarkEnd w:id="3"/>
    </w:p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Picture 3" o:spid="_x0000_s1027" type="#_x0000_t75" style="height:412.45pt;width:309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管道的作用是：配合信号函数使程序退出死循环，结束程序。</w:t>
      </w:r>
    </w:p>
    <w:p>
      <w:r>
        <w:t>设置信号量的作用是：定时，时间到的时候写管道，管道读取到数据则跳出无限循环。</w:t>
      </w:r>
    </w:p>
    <w:p>
      <w:pPr>
        <w:numPr>
          <w:numId w:val="0"/>
        </w:numPr>
      </w:pPr>
    </w:p>
    <w:p>
      <w:pPr>
        <w:pStyle w:val="2"/>
      </w:pPr>
      <w:bookmarkStart w:id="4" w:name="_Toc1440910193"/>
      <w:r>
        <w:t>第3章 主要的函数及功能</w:t>
      </w:r>
      <w:bookmarkEnd w:id="4"/>
    </w:p>
    <w:p>
      <w:pPr>
        <w:pStyle w:val="3"/>
      </w:pPr>
      <w:bookmarkStart w:id="5" w:name="_Toc617602312"/>
      <w:r>
        <w:t>3.1 多播服务器</w:t>
      </w:r>
      <w:r>
        <w:br w:type="page"/>
      </w:r>
      <w:r>
        <w:t>3.1.1 main函数</w:t>
      </w:r>
      <w:bookmarkEnd w:id="5"/>
    </w:p>
    <w:p>
      <w:pPr>
        <w:ind w:firstLine="420" w:firstLineChars="0"/>
      </w:pPr>
      <w:r>
        <w:t>主函数显示了服务器程序的整体流程</w:t>
      </w:r>
    </w:p>
    <w:p>
      <w:pPr>
        <w:ind w:firstLine="420" w:firstLineChars="0"/>
      </w:pPr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10" o:spid="_x0000_s1028" type="#_x0000_t202" style="position:absolute;left:0;margin-left:13.85pt;margin-top:8.3pt;height:553.1pt;width:399pt;mso-wrap-distance-bottom:0pt;mso-wrap-distance-top:0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#define     MCAST_IP    "224.22.22.22"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 main(void)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int    sockfd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servaddr;   //服务器结构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grpaddr;    //多播组结构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cliaddr;    //客户端结构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const  int on = 1;                 //用于开启选项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sockfd = my_socket(AF_INET, SOCK_DGRAM, 0);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//初始化结构体并填充服务器信息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bzero(&amp;servaddr,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servaddr.sin_family        = AF_INET;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servaddr.sin_addr.s_addr   = htonl(INADDR_ANY);    //主机转网络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servaddr.sin_port          = htons(SERV_PORT);     //主机转网络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//SO_REUSEADDR地址复用;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//如果不使用这句, 则同一台主机中,则无法开启两个服务器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//bind的时候会失败:address already in use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//另一个方案"随机分配端口号"应该也可以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my_setsockopt(sockfd, SOL_SOCKET, SO_REUSEADDR, &amp;on, sizeof(on));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//把一个本地协议的地址赋予一个套接字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my_bind(sockfd, (SA *) 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//初始化结构体并填充多播组信息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bzero(&amp;grpaddr, sizeof(servaddr));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grpaddr.sin_family     = AF_INET;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grpaddr.sin_addr.s_addr = inet_addr(MCAST_IP);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//加入多播组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mcast_join(sockfd, (SA *)&amp;grpaddr, sizeof(grpaddr), NULL, 0);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 xml:space="preserve">     //回射发来的信息, 以及时间, ma</w:t>
                  </w:r>
                  <w:r>
                    <w:rPr>
                      <w:rFonts w:hint="eastAsia"/>
                      <w:sz w:val="20"/>
                      <w:szCs w:val="20"/>
                    </w:rPr>
                    <w:t>c地址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  dg_echo(sockfd, (SA *)&amp;cliaddr, sizeof(cliaddr));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  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  return 0;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4"/>
      </w:pPr>
      <w:r>
        <w:br w:type="page"/>
      </w:r>
      <w:bookmarkStart w:id="6" w:name="_Toc1249349345"/>
      <w:r>
        <w:t>3.1.2 mcast_join函数</w:t>
      </w:r>
      <w:bookmarkEnd w:id="6"/>
    </w:p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12" o:spid="_x0000_s1029" type="#_x0000_t202" style="position:absolute;left:0;margin-top:37.35pt;height:536.1pt;width:400.45pt;mso-position-horizontal:center;mso-wrap-distance-bottom:0pt;mso-wrap-distance-top:0pt;rotation:0f;z-index:25165721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/第一部分:加入一个多播组:IP无关套接字//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 mcast_join(int sockfd, const SA *grp, socklen_t grplen,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const char *ifname, u_int ifindex)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#ifdef  MCAST_JOIN_GROUP        //编译的时候手工指定?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struct  group_req   req;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if (ifindex &gt;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req.gr_interface = ifindex;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else if (ifname !=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if ( (req.gr_interface = if_nametoindex(ifname)) ==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errno = ENXIO;        //i/f name not found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printf("#errno = ENXIO!\n");      //+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return(-1);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req.gr_interface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//为了防止下面复制的时候溢出, 先检查大小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if (grplen &gt; sizeof(req.gr_group))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errno = EINVAL;    //22, invalid argument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printf("#errno = EINVAL!\n");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memcpy(&amp;req.gr_group, grp, grplen);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//setsockopt执行加入操作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//my_family_to_level用来确定协议类型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return (setsockopt(sockfd, my_family_to_level(grp-&gt;sa_family),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MCAST_JOIN_GROUP, &amp;req, sizeof(req)));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//第一部分:加入一个多播组:IP无关套接字//</w:t>
                  </w:r>
                </w:p>
                <w:p/>
              </w:txbxContent>
            </v:textbox>
            <w10:wrap type="topAndBottom"/>
          </v:shape>
        </w:pict>
      </w:r>
      <w:r>
        <w:t>第一部分：ip无关套接字</w:t>
      </w:r>
    </w:p>
    <w:p/>
    <w:p/>
    <w:p>
      <w:r>
        <w:br w:type="page"/>
      </w:r>
      <w:r>
        <w:t>第二部分：ipv4套接字</w:t>
      </w:r>
    </w:p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21" o:spid="_x0000_s1030" type="#_x0000_t202" style="position:absolute;left:0;margin-top:2.05pt;height:612.35pt;width:413.2pt;mso-position-horizontal:center;mso-wrap-distance-bottom:0pt;mso-wrap-distance-top:0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#else       //默认用了这个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//第二部分:加入一个多播组:IPv4套接字//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switch (grp-&gt;sa_family)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case AF_INET: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struct     ip_mreq     mreq;       //多播组地址+ifreq结构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struct     ifreq       ifreq;      //接口名称+union(地址, 目的地址...)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memcpy(&amp;mreq.imr_multiaddr,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&amp;((const SA_IN *) grp)-&gt;sin_addr,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sizeof(struct in_addr));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if (ifindex &gt;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(if_indextoname(ifindex, ;ifreq.ifr_name) ==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errno = ENXIO;        //6, no such device or address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printf("errno = ENXIO!\n");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return(-1);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goto doioctl;     //转成名字了, 跳下去执行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 if (ifname !=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strncpy(ifreq.ifr_name, ifname, IFNAMSIZ);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doioctl: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(ioctl(sockfd, SIOCGIFADDR, &amp;ifreq) &lt;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printf("ioctl error!\n");    //+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memcpy(&amp;mreq.imr_interface,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&amp;((SA_IN *) &amp;ifreq.ifr_addr)-&gt;sin_addr,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sizeof(struct in_addr));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mreq.imr_interface.s_addr = htonl(INADDR_ANY);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//加入多播组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return (setsockopt(sockfd, IPPROTO_IP,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IP_ADDR_MEMBERSHIP,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&amp;mreq, sizeof(mreq)));</w:t>
                  </w:r>
                </w:p>
                <w:p>
                  <w:r>
                    <w:rPr>
                      <w:rFonts w:hint="eastAsia"/>
                    </w:rPr>
                    <w:t>//第二部分:加入一个多播组:IPv4套接字//</w:t>
                  </w:r>
                </w:p>
              </w:txbxContent>
            </v:textbox>
            <w10:wrap type="topAndBottom"/>
          </v:shape>
        </w:pict>
      </w:r>
    </w:p>
    <w:p>
      <w:r>
        <w:br w:type="page"/>
      </w:r>
      <w:r>
        <w:t>第三部分：IPv6套接字</w:t>
      </w:r>
    </w:p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23" o:spid="_x0000_s1031" type="#_x0000_t202" style="position:absolute;left:0;margin-top:2.95pt;height:579.15pt;width:422.25pt;mso-position-horizontal:center;mso-wrap-distance-bottom:0pt;mso-wrap-distance-top:0pt;rotation:0f;z-index:2516602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//第三部分:加入一个多播组:IPv6套接字//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#ifdef  IPV6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case AF_INET6: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struct ipv6_mreq   mreq6;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memcpy(&amp;mreq6, ipv6mr_multiaddr,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&amp;((const SA_IN6 *) grp)-&gt;sin6_addr,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sizeof(struct in6_addr));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if (ifindex &gt;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mreq6.ipv6mr_interface = ifindex;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 if (ifname !=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((mreq6.ipv6mr_interface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= if_nametoindex(ifname)) ==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errno = ENXIO;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printf("#errno = ENXIO!\n");  //+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mreq6.ipv6mr_interface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return(setsockopt(sockfd, IPPROTO_IPV6,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IPV6_JOIN_GROUP,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&amp;mreq6, sizeof(mreq60)));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#endif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default: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errno = EAFNOSUPPORT;  //97: address family not supported by protocol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printf("errno = EAFNOSUPPORT!\n");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#endif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//第三部分: 加入一个多播组:IPv6套接字//</w:t>
                  </w:r>
                </w:p>
                <w:p/>
              </w:txbxContent>
            </v:textbox>
            <w10:wrap type="topAndBottom"/>
          </v:shape>
        </w:pict>
      </w:r>
    </w:p>
    <w:p/>
    <w:p/>
    <w:p>
      <w:pPr>
        <w:pStyle w:val="3"/>
      </w:pPr>
      <w:bookmarkStart w:id="7" w:name="_Toc483573648"/>
      <w:r>
        <w:t>3.2 多播客户端</w:t>
      </w:r>
      <w:bookmarkEnd w:id="7"/>
    </w:p>
    <w:p>
      <w:pPr>
        <w:pStyle w:val="3"/>
      </w:pPr>
      <w:bookmarkStart w:id="8" w:name="_Toc2066989098"/>
      <w:r>
        <w:t>3.2.1 main函数</w:t>
      </w:r>
      <w:bookmarkEnd w:id="8"/>
    </w:p>
    <w:p>
      <w:pPr>
        <w:ind w:firstLine="420" w:firstLineChars="0"/>
      </w:pPr>
      <w:r>
        <w:t>主函数主要是创建了套接字，然后调用了dg_cli()函数</w:t>
      </w:r>
    </w:p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25" o:spid="_x0000_s1032" type="#_x0000_t202" style="position:absolute;left:0;margin-top:6.05pt;height:354.25pt;width:411pt;mso-position-horizontal:center;mso-wrap-distance-bottom:0pt;mso-wrap-distance-top:0pt;rotation:0f;z-index:251661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#define     MCAST_IP    "224.22.22.22"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 main(int argc, char **argv)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int    sockfd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servaddr;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if (argc &lt; 2)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err_quit("usage: ./a.out &lt;IPaddress&gt;");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bzero(&amp;servaddr,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servaddr.sin_family = AF_INET;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servaddr.sin_port = htons(SERV_PORT); //将一个无符号短整型的主机数值转换为网络字节顺序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my_inet_pton(AF_INET, MCAST_IP, &amp;servaddr.sin_addr); //十进制IP转二进制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//创建一个套接字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sockfd = my_socket(AF_INET, SOCK_DGRAM, 0);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dg_cli(stdin, sockfd, (SA *) 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exit(0);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</w:p>
    <w:p/>
    <w:p/>
    <w:p>
      <w:pPr>
        <w:pStyle w:val="3"/>
      </w:pPr>
      <w:r>
        <w:br w:type="page"/>
      </w:r>
      <w:bookmarkStart w:id="9" w:name="_Toc790871683"/>
      <w:r>
        <w:t>3.2.2 dg_cli函数</w:t>
      </w:r>
      <w:bookmarkEnd w:id="9"/>
    </w:p>
    <w:p/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29" o:spid="_x0000_s1033" type="#_x0000_t202" style="position:absolute;left:0;margin-top:2.4pt;height:512.85pt;width:411.75pt;mso-position-horizontal:center;mso-wrap-distance-bottom:0pt;mso-wrap-distance-top:0pt;rotation:0f;z-index:2516623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void dg_cli(FILE *fp, int sockfd, const SA *pservaddr, socklen_t servlen)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int     n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int     maxfdp1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const   int     on = 1;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char    sendline[MAXLINE] = {0};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//+64是因为对端还发送mac地址,和时间过来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char    recvline[MAXLINE + 64] = {0};  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fd_set  rset;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socklen_t   len;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struct  sockaddr    *preply_addr = NULL;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preply_addr = my_malloc(servlen);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//设置套接字选项;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//SO_BROADCAST 允许广播数据报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//SOL_SOCKET是级别(level)[套接字级别?]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//可以不要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my_setsockopt(sockfd, SOL_SOCKET, SO_BROADCAST, &amp;on, sizeof(on));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//创建管道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my_pipe(pipefd);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printf("pipefd[0] = %d\n", pipefd[0]); //+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maxfdp1 = max(sockfd, pipefd[0]) + 1; //max是一个宏, 应该改大写的.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FD_ZERO(&amp;rset);     //清空文件描述符集;套接字也是文件描述符的一种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my_signal(SIGALRM, recvfrom_alarm);     //设置时间信号规则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while (my_fgets(sendline, MAXLINE, fp) != NULL )  //输入任意字符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my_sendto(sockfd, sendline, strlen(sendline),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0, pservaddr, servlen);             //发送给服务器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alarm(3);  //设置定时3秒</w:t>
                  </w:r>
                </w:p>
                <w:p/>
              </w:txbxContent>
            </v:textbox>
            <w10:wrap type="topAndBottom"/>
          </v:shape>
        </w:pict>
      </w:r>
    </w:p>
    <w:p/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31" o:spid="_x0000_s1034" type="#_x0000_t202" style="position:absolute;left:0;margin-top:3pt;height:626.05pt;width:419.25pt;mso-position-horizontal:center;mso-wrap-distance-bottom:0pt;mso-wrap-distance-top:0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while (1)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FD_SET(sockfd, &amp;rset);        //设置描述符集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FD_SET(pipefd[0], &amp;rset);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//I/O复用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if ( (n = select(maxfdp1, &amp;rset, NULL, NULL, NULL)) &lt; 0 )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(errno == EINTR)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DEBUG;           //一个宏, 测试用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printf("select errno = EINTR\n");    //select失败的errno值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continue;        //忽略错误, 继续循环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err_sys("select error");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            printf("kankan!\n");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if ( FD_ISSET(sockfd, &amp;rset) ) //套接字可读, 表示有消息到来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len = servlen;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n = my_recvfrom(sockfd, recvline, MAXLINE,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0, preply_addr, &amp;len);      //接收信息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recvline[n] = '\0';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printf("\nfrom %s: %s",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my_sock_ntop(preply_addr, len),      //二进制转10进制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recvline);           //打印服务器IP和返回的信息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if ( FD_ISSET(pipefd[0], &amp;rset) 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               printf("read 上面\n");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my_read(pipefd[0], &amp;n, 1);   //timer expired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               printf("read 下面!\n");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break;       //退出循环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free(preply_addr); 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</w:p>
    <w:p>
      <w:pPr>
        <w:pStyle w:val="2"/>
      </w:pPr>
      <w:r>
        <w:br w:type="page"/>
      </w:r>
      <w:bookmarkStart w:id="10" w:name="_Toc224517895"/>
      <w:r>
        <w:t>第4章 总结</w:t>
      </w:r>
      <w:bookmarkEnd w:id="1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BDDB001A"/>
    <w:rsid w:val="6F6F7DC1"/>
    <w:rsid w:val="7FFF4B03"/>
    <w:rsid w:val="96EB4B3C"/>
    <w:rsid w:val="BDDB001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 w:eastAsia="SimSun"/>
      <w:b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22">
    <w:name w:val="Default Paragraph Font"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</w:style>
  <w:style w:type="paragraph" w:styleId="14">
    <w:name w:val="toc 2"/>
    <w:basedOn w:val="1"/>
    <w:next w:val="1"/>
    <w:semiHidden/>
    <w:uiPriority w:val="0"/>
    <w:pPr>
      <w:ind w:left="420" w:leftChars="200"/>
    </w:pPr>
  </w:style>
  <w:style w:type="paragraph" w:styleId="15">
    <w:name w:val="toc 3"/>
    <w:basedOn w:val="1"/>
    <w:next w:val="1"/>
    <w:semiHidden/>
    <w:uiPriority w:val="0"/>
    <w:pPr>
      <w:ind w:left="840" w:leftChars="400"/>
    </w:pPr>
  </w:style>
  <w:style w:type="paragraph" w:styleId="16">
    <w:name w:val="toc 4"/>
    <w:basedOn w:val="1"/>
    <w:next w:val="1"/>
    <w:semiHidden/>
    <w:uiPriority w:val="0"/>
    <w:pPr>
      <w:ind w:left="1260" w:leftChars="600"/>
    </w:pPr>
  </w:style>
  <w:style w:type="paragraph" w:styleId="17">
    <w:name w:val="toc 5"/>
    <w:basedOn w:val="1"/>
    <w:next w:val="1"/>
    <w:semiHidden/>
    <w:uiPriority w:val="0"/>
    <w:pPr>
      <w:ind w:left="1680" w:leftChars="800"/>
    </w:pPr>
  </w:style>
  <w:style w:type="paragraph" w:styleId="18">
    <w:name w:val="toc 6"/>
    <w:basedOn w:val="1"/>
    <w:next w:val="1"/>
    <w:semiHidden/>
    <w:uiPriority w:val="0"/>
    <w:pPr>
      <w:ind w:left="2100" w:leftChars="1000"/>
    </w:pPr>
  </w:style>
  <w:style w:type="paragraph" w:styleId="19">
    <w:name w:val="toc 7"/>
    <w:basedOn w:val="1"/>
    <w:next w:val="1"/>
    <w:semiHidden/>
    <w:uiPriority w:val="0"/>
    <w:pPr>
      <w:ind w:left="2520" w:leftChars="1200"/>
    </w:pPr>
  </w:style>
  <w:style w:type="paragraph" w:styleId="20">
    <w:name w:val="toc 8"/>
    <w:basedOn w:val="1"/>
    <w:next w:val="1"/>
    <w:semiHidden/>
    <w:uiPriority w:val="0"/>
    <w:pPr>
      <w:ind w:left="2940" w:leftChars="1400"/>
    </w:pPr>
  </w:style>
  <w:style w:type="paragraph" w:styleId="21">
    <w:name w:val="toc 9"/>
    <w:basedOn w:val="1"/>
    <w:next w:val="1"/>
    <w:semiHidden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2015-12-06T09:11:00Z</dcterms:created>
  <dc:creator>isshe</dc:creator>
  <cp:lastModifiedBy>isshe</cp:lastModifiedBy>
  <dcterms:modified xsi:type="dcterms:W3CDTF">2015-12-06T11:01:22Z</dcterms:modified>
  <dc:title>多播服务器/客户端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2057-9.1.0.4961</vt:lpwstr>
  </property>
</Properties>
</file>